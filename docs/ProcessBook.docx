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418" w:rsidRDefault="00940418" w:rsidP="00940418">
      <w:pPr>
        <w:pStyle w:val="TitlePageSubHeading"/>
        <w:rPr>
          <w:rFonts w:eastAsia="Georgia"/>
          <w:shd w:val="clear" w:color="auto" w:fill="F9F9F9"/>
        </w:rPr>
      </w:pPr>
      <w:r>
        <w:rPr>
          <w:rFonts w:eastAsia="Georgia"/>
          <w:shd w:val="clear" w:color="auto" w:fill="F9F9F9"/>
        </w:rPr>
        <w:t>Visualizing Economic Effects on Popular Music (1958-2013)</w:t>
      </w:r>
    </w:p>
    <w:p w:rsidR="00940418" w:rsidRDefault="00940418" w:rsidP="00940418">
      <w:pPr>
        <w:pStyle w:val="BodyText"/>
        <w:rPr>
          <w:rFonts w:eastAsia="Georgia"/>
          <w:lang w:bidi="en-US"/>
        </w:rPr>
      </w:pPr>
      <w:r>
        <w:rPr>
          <w:rFonts w:eastAsia="Georgia"/>
          <w:lang w:bidi="en-US"/>
        </w:rPr>
        <w:t>David Price / Glen Barger</w:t>
      </w:r>
    </w:p>
    <w:p w:rsidR="00940418" w:rsidRDefault="00940418" w:rsidP="00940418">
      <w:pPr>
        <w:pStyle w:val="BodyText"/>
        <w:rPr>
          <w:rFonts w:eastAsia="Georgia"/>
          <w:lang w:bidi="en-US"/>
        </w:rPr>
      </w:pPr>
      <w:r>
        <w:rPr>
          <w:rFonts w:eastAsia="Georgia"/>
          <w:lang w:bidi="en-US"/>
        </w:rPr>
        <w:t>CS171: Spring 2014</w:t>
      </w:r>
    </w:p>
    <w:p w:rsidR="00940418" w:rsidRPr="00940418" w:rsidRDefault="00940418" w:rsidP="00940418">
      <w:pPr>
        <w:pStyle w:val="BodyText"/>
        <w:rPr>
          <w:rFonts w:eastAsia="Georgia"/>
          <w:lang w:bidi="en-US"/>
        </w:rPr>
      </w:pPr>
    </w:p>
    <w:p w:rsidR="00756FDF" w:rsidRDefault="00756FDF" w:rsidP="00756FDF">
      <w:pPr>
        <w:pStyle w:val="Heading1"/>
        <w:rPr>
          <w:rFonts w:eastAsia="Georgia"/>
          <w:shd w:val="clear" w:color="auto" w:fill="F9F9F9"/>
        </w:rPr>
      </w:pPr>
      <w:r>
        <w:rPr>
          <w:rFonts w:eastAsia="Georgia"/>
          <w:shd w:val="clear" w:color="auto" w:fill="F9F9F9"/>
        </w:rPr>
        <w:t>Overview and Motivation</w:t>
      </w:r>
    </w:p>
    <w:p w:rsidR="000B44A3" w:rsidRDefault="000B44A3" w:rsidP="00756FDF">
      <w:pPr>
        <w:pStyle w:val="BodyText"/>
        <w:rPr>
          <w:rFonts w:eastAsia="Georgia"/>
          <w:shd w:val="clear" w:color="auto" w:fill="F9F9F9"/>
        </w:rPr>
      </w:pPr>
      <w:r>
        <w:rPr>
          <w:rFonts w:eastAsia="Georgia"/>
          <w:shd w:val="clear" w:color="auto" w:fill="F9F9F9"/>
        </w:rPr>
        <w:t xml:space="preserve">Our project is a visualization of how popular music might be influenced by the economic environment of the time in which it became popular. We show US economic indicators together with the music that made the charts during the period 1958-2013, visualizing musical qualities and lyrics.  </w:t>
      </w:r>
    </w:p>
    <w:p w:rsidR="00756FDF" w:rsidRDefault="00756FDF" w:rsidP="00756FDF">
      <w:pPr>
        <w:pStyle w:val="BodyText"/>
      </w:pPr>
      <w:r>
        <w:rPr>
          <w:rFonts w:eastAsia="Georgia"/>
          <w:shd w:val="clear" w:color="auto" w:fill="F9F9F9"/>
        </w:rPr>
        <w:t xml:space="preserve">We really wanted to do something fun for this project, preferably something in the entertainment realm. </w:t>
      </w:r>
      <w:r w:rsidR="000B44A3">
        <w:rPr>
          <w:rFonts w:eastAsia="Georgia"/>
          <w:shd w:val="clear" w:color="auto" w:fill="F9F9F9"/>
        </w:rPr>
        <w:t xml:space="preserve">We’ve both been exposed to Pandora’s Music Genome Project through Pandora itself, which categorizes music in standard ways, allowing an automatic way of finding music that you like. We were interested in somehow mining that information, but upon learning that this data is proprietary, we investigated other sources. During the course of this investigation, we looked at multiple data sources and became drawn to the idea </w:t>
      </w:r>
      <w:r>
        <w:rPr>
          <w:rFonts w:eastAsia="Georgia"/>
          <w:shd w:val="clear" w:color="auto" w:fill="F9F9F9"/>
        </w:rPr>
        <w:t>of seeing how music and economic indicators might correlate. We thought this would be a good opportunity to build a visualization that allows for interactive perusal and storytelling.</w:t>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t>Related Work</w:t>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t>Questions</w:t>
      </w:r>
    </w:p>
    <w:p w:rsidR="006E6840" w:rsidRDefault="006E6840" w:rsidP="00756FDF">
      <w:pPr>
        <w:pStyle w:val="BodyText"/>
        <w:rPr>
          <w:rFonts w:eastAsia="Georgia"/>
          <w:shd w:val="clear" w:color="auto" w:fill="F9F9F9"/>
        </w:rPr>
      </w:pPr>
      <w:r>
        <w:rPr>
          <w:rFonts w:eastAsia="Georgia"/>
          <w:shd w:val="clear" w:color="auto" w:fill="F9F9F9"/>
        </w:rPr>
        <w:t xml:space="preserve">While looking at music data, we initially wondered if we could visualize how musical attributes might shift over time, especially in response to economic events. For example, during a recession, does the mood of music become more, or less, energetic? Is music more “danceable” during good economic times? </w:t>
      </w:r>
    </w:p>
    <w:p w:rsidR="006E6840" w:rsidRDefault="006E6840" w:rsidP="00756FDF">
      <w:pPr>
        <w:pStyle w:val="BodyText"/>
        <w:rPr>
          <w:rFonts w:eastAsia="Georgia"/>
          <w:shd w:val="clear" w:color="auto" w:fill="F9F9F9"/>
        </w:rPr>
      </w:pPr>
      <w:r>
        <w:rPr>
          <w:rFonts w:eastAsia="Georgia"/>
          <w:shd w:val="clear" w:color="auto" w:fill="F9F9F9"/>
        </w:rPr>
        <w:t xml:space="preserve">We then began thinking about what song lyrics could tell us, and wondered how we could mine and visualize that information. Do the lyrics contain more, or fewer, references to things like money, paychecks, and work during a recession, or does the opposite occur – during recession, do people want to hear about distracting subjects that have nothing to do with the economy? In good times, do words with happy, positive emotional connotations predominate? Are words that are associated with a positive outlook more prevalent? Is there any correlation at all? </w:t>
      </w:r>
    </w:p>
    <w:p w:rsidR="00756FDF" w:rsidRDefault="00756FDF" w:rsidP="00756FDF">
      <w:pPr>
        <w:pStyle w:val="Heading1"/>
        <w:rPr>
          <w:rFonts w:eastAsia="Georgia"/>
          <w:shd w:val="clear" w:color="auto" w:fill="F9F9F9"/>
        </w:rPr>
      </w:pPr>
      <w:r>
        <w:rPr>
          <w:rFonts w:eastAsia="Georgia"/>
          <w:shd w:val="clear" w:color="auto" w:fill="F9F9F9"/>
        </w:rPr>
        <w:t>Data</w:t>
      </w:r>
    </w:p>
    <w:p w:rsidR="006E6840" w:rsidRDefault="00096B0D" w:rsidP="00756FDF">
      <w:pPr>
        <w:pStyle w:val="BodyText"/>
        <w:rPr>
          <w:rFonts w:eastAsia="Georgia"/>
          <w:shd w:val="clear" w:color="auto" w:fill="F9F9F9"/>
        </w:rPr>
      </w:pPr>
      <w:r>
        <w:rPr>
          <w:rFonts w:eastAsia="Georgia"/>
          <w:shd w:val="clear" w:color="auto" w:fill="F9F9F9"/>
        </w:rPr>
        <w:t xml:space="preserve">We began our data gathering with the “Million Song Database,” a dataset curated by </w:t>
      </w:r>
      <w:hyperlink r:id="rId8">
        <w:r>
          <w:rPr>
            <w:rFonts w:eastAsia="Georgia"/>
            <w:color w:val="1155CC"/>
            <w:u w:val="single"/>
            <w:shd w:val="clear" w:color="auto" w:fill="F9F9F9"/>
          </w:rPr>
          <w:t>The Echo Nest</w:t>
        </w:r>
      </w:hyperlink>
      <w:r>
        <w:rPr>
          <w:rFonts w:eastAsia="Georgia"/>
          <w:shd w:val="clear" w:color="auto" w:fill="F9F9F9"/>
        </w:rPr>
        <w:t xml:space="preserve">. The Echo Nest is a company borne out of the MIT Media Lab in a project to catalog musical attributes. Echo Nest is now used to help drive recommendation engines behind popular online music applications like </w:t>
      </w:r>
      <w:proofErr w:type="spellStart"/>
      <w:r>
        <w:rPr>
          <w:rFonts w:eastAsia="Georgia"/>
          <w:shd w:val="clear" w:color="auto" w:fill="F9F9F9"/>
        </w:rPr>
        <w:t>Rdio</w:t>
      </w:r>
      <w:proofErr w:type="spellEnd"/>
      <w:r>
        <w:rPr>
          <w:rFonts w:eastAsia="Georgia"/>
          <w:shd w:val="clear" w:color="auto" w:fill="F9F9F9"/>
        </w:rPr>
        <w:t xml:space="preserve"> and Spotify, the latter of which recently announced the acquisition of The Echo Nest. Right now Echo Nest provides a very robust and </w:t>
      </w:r>
      <w:hyperlink r:id="rId9">
        <w:r>
          <w:rPr>
            <w:rFonts w:eastAsia="Georgia"/>
            <w:color w:val="1155CC"/>
            <w:u w:val="single"/>
            <w:shd w:val="clear" w:color="auto" w:fill="F9F9F9"/>
          </w:rPr>
          <w:t>free API</w:t>
        </w:r>
      </w:hyperlink>
      <w:r>
        <w:rPr>
          <w:rFonts w:eastAsia="Georgia"/>
          <w:shd w:val="clear" w:color="auto" w:fill="F9F9F9"/>
        </w:rPr>
        <w:t xml:space="preserve"> for developers to call and retrieve their catalogued attributes.</w:t>
      </w:r>
    </w:p>
    <w:p w:rsidR="00096B0D" w:rsidRDefault="00096B0D" w:rsidP="00756FDF">
      <w:pPr>
        <w:pStyle w:val="BodyText"/>
        <w:rPr>
          <w:rFonts w:eastAsia="Georgia"/>
          <w:shd w:val="clear" w:color="auto" w:fill="F9F9F9"/>
        </w:rPr>
      </w:pPr>
      <w:r>
        <w:rPr>
          <w:rFonts w:eastAsia="Georgia"/>
          <w:shd w:val="clear" w:color="auto" w:fill="F9F9F9"/>
        </w:rPr>
        <w:t xml:space="preserve">The Million Song Database contains “pure” music data. In other words, it doesn’t include attributes like popularity, or even indicate the year that the music was released. We needed a way to be able to select </w:t>
      </w:r>
      <w:r>
        <w:rPr>
          <w:rFonts w:eastAsia="Georgia"/>
          <w:shd w:val="clear" w:color="auto" w:fill="F9F9F9"/>
        </w:rPr>
        <w:lastRenderedPageBreak/>
        <w:t>only the most popular music. For this, we fir</w:t>
      </w:r>
      <w:bookmarkStart w:id="0" w:name="_GoBack"/>
      <w:bookmarkEnd w:id="0"/>
      <w:r>
        <w:rPr>
          <w:rFonts w:eastAsia="Georgia"/>
          <w:shd w:val="clear" w:color="auto" w:fill="F9F9F9"/>
        </w:rPr>
        <w:t>st turned to the Billboard</w:t>
      </w:r>
      <w:r w:rsidR="001C4274">
        <w:rPr>
          <w:rFonts w:eastAsia="Georgia"/>
          <w:shd w:val="clear" w:color="auto" w:fill="F9F9F9"/>
        </w:rPr>
        <w:t xml:space="preserve"> charts, but obtaining this data required screen scraping, and they had broken out their ratings into numerous genres. We then </w:t>
      </w:r>
      <w:proofErr w:type="spellStart"/>
      <w:r w:rsidR="001C4274">
        <w:rPr>
          <w:rFonts w:eastAsia="Georgia"/>
          <w:shd w:val="clear" w:color="auto" w:fill="F9F9F9"/>
        </w:rPr>
        <w:t>tured</w:t>
      </w:r>
      <w:proofErr w:type="spellEnd"/>
      <w:r w:rsidR="001C4274">
        <w:rPr>
          <w:rFonts w:eastAsia="Georgia"/>
          <w:shd w:val="clear" w:color="auto" w:fill="F9F9F9"/>
        </w:rPr>
        <w:t xml:space="preserve"> to </w:t>
      </w:r>
      <w:r>
        <w:rPr>
          <w:rFonts w:eastAsia="Georgia"/>
          <w:shd w:val="clear" w:color="auto" w:fill="F9F9F9"/>
        </w:rPr>
        <w:t xml:space="preserve">another dataset, the </w:t>
      </w:r>
      <w:proofErr w:type="spellStart"/>
      <w:r>
        <w:rPr>
          <w:rFonts w:eastAsia="Georgia"/>
          <w:shd w:val="clear" w:color="auto" w:fill="F9F9F9"/>
        </w:rPr>
        <w:t>Whitburn</w:t>
      </w:r>
      <w:proofErr w:type="spellEnd"/>
      <w:r>
        <w:rPr>
          <w:rFonts w:eastAsia="Georgia"/>
          <w:shd w:val="clear" w:color="auto" w:fill="F9F9F9"/>
        </w:rPr>
        <w:t xml:space="preserve"> Project. </w:t>
      </w:r>
    </w:p>
    <w:p w:rsidR="00756FDF" w:rsidRDefault="00756FDF" w:rsidP="00756FDF">
      <w:pPr>
        <w:pStyle w:val="BodyText"/>
      </w:pPr>
      <w:r>
        <w:rPr>
          <w:rFonts w:eastAsia="Georgia"/>
          <w:shd w:val="clear" w:color="auto" w:fill="F9F9F9"/>
        </w:rPr>
        <w:t xml:space="preserve">The </w:t>
      </w:r>
      <w:proofErr w:type="spellStart"/>
      <w:r>
        <w:rPr>
          <w:rFonts w:eastAsia="Georgia"/>
          <w:shd w:val="clear" w:color="auto" w:fill="F9F9F9"/>
        </w:rPr>
        <w:t>Whitburn</w:t>
      </w:r>
      <w:proofErr w:type="spellEnd"/>
      <w:r>
        <w:rPr>
          <w:rFonts w:eastAsia="Georgia"/>
          <w:shd w:val="clear" w:color="auto" w:fill="F9F9F9"/>
        </w:rPr>
        <w:t xml:space="preserve"> Project is </w:t>
      </w:r>
      <w:r w:rsidR="001C4274">
        <w:rPr>
          <w:rFonts w:eastAsia="Georgia"/>
          <w:shd w:val="clear" w:color="auto" w:fill="F9F9F9"/>
        </w:rPr>
        <w:t>maintained by a group of</w:t>
      </w:r>
      <w:r>
        <w:rPr>
          <w:rFonts w:eastAsia="Georgia"/>
          <w:shd w:val="clear" w:color="auto" w:fill="F9F9F9"/>
        </w:rPr>
        <w:t xml:space="preserve"> music enthusiasts </w:t>
      </w:r>
      <w:r w:rsidR="001C4274">
        <w:rPr>
          <w:rFonts w:eastAsia="Georgia"/>
          <w:shd w:val="clear" w:color="auto" w:fill="F9F9F9"/>
        </w:rPr>
        <w:t xml:space="preserve">whose goal is to </w:t>
      </w:r>
      <w:r>
        <w:rPr>
          <w:rFonts w:eastAsia="Georgia"/>
          <w:shd w:val="clear" w:color="auto" w:fill="F9F9F9"/>
        </w:rPr>
        <w:t xml:space="preserve">document chart data on popular music starting in the </w:t>
      </w:r>
      <w:proofErr w:type="spellStart"/>
      <w:r>
        <w:rPr>
          <w:rFonts w:eastAsia="Georgia"/>
          <w:shd w:val="clear" w:color="auto" w:fill="F9F9F9"/>
        </w:rPr>
        <w:t>1890s</w:t>
      </w:r>
      <w:proofErr w:type="spellEnd"/>
      <w:r>
        <w:rPr>
          <w:rFonts w:eastAsia="Georgia"/>
          <w:shd w:val="clear" w:color="auto" w:fill="F9F9F9"/>
        </w:rPr>
        <w:t xml:space="preserve">. </w:t>
      </w:r>
      <w:r w:rsidR="001C4274">
        <w:rPr>
          <w:rFonts w:eastAsia="Georgia"/>
          <w:shd w:val="clear" w:color="auto" w:fill="F9F9F9"/>
        </w:rPr>
        <w:t xml:space="preserve">The data details all music that reached the top 100 (not only restricted to Billboard), and includes how long the song was in which position for each week it charted, as well as its overall rank during the year. </w:t>
      </w:r>
      <w:r>
        <w:rPr>
          <w:rFonts w:eastAsia="Georgia"/>
          <w:shd w:val="clear" w:color="auto" w:fill="F9F9F9"/>
        </w:rPr>
        <w:t xml:space="preserve">You can read more about the </w:t>
      </w:r>
      <w:hyperlink r:id="rId10">
        <w:r>
          <w:rPr>
            <w:rFonts w:eastAsia="Georgia"/>
            <w:color w:val="1155CC"/>
            <w:u w:val="single"/>
            <w:shd w:val="clear" w:color="auto" w:fill="F9F9F9"/>
          </w:rPr>
          <w:t>project here</w:t>
        </w:r>
      </w:hyperlink>
      <w:r>
        <w:rPr>
          <w:rFonts w:eastAsia="Georgia"/>
          <w:shd w:val="clear" w:color="auto" w:fill="F9F9F9"/>
        </w:rPr>
        <w:t>.</w:t>
      </w:r>
    </w:p>
    <w:p w:rsidR="001C4274" w:rsidRDefault="001C4274" w:rsidP="00756FDF">
      <w:pPr>
        <w:pStyle w:val="BodyText"/>
        <w:rPr>
          <w:rFonts w:eastAsia="Georgia"/>
          <w:shd w:val="clear" w:color="auto" w:fill="F9F9F9"/>
        </w:rPr>
      </w:pPr>
      <w:r>
        <w:rPr>
          <w:rFonts w:eastAsia="Georgia"/>
          <w:shd w:val="clear" w:color="auto" w:fill="F9F9F9"/>
        </w:rPr>
        <w:t xml:space="preserve">With these two datasets in hand, we were able to filter the data that we retrieved from the Million Song Database to include only songs that made the charts. That is, we looped through the </w:t>
      </w:r>
      <w:proofErr w:type="spellStart"/>
      <w:r>
        <w:rPr>
          <w:rFonts w:eastAsia="Georgia"/>
          <w:shd w:val="clear" w:color="auto" w:fill="F9F9F9"/>
        </w:rPr>
        <w:t>Whitburn</w:t>
      </w:r>
      <w:proofErr w:type="spellEnd"/>
      <w:r>
        <w:rPr>
          <w:rFonts w:eastAsia="Georgia"/>
          <w:shd w:val="clear" w:color="auto" w:fill="F9F9F9"/>
        </w:rPr>
        <w:t xml:space="preserve"> data (approximately </w:t>
      </w:r>
      <w:proofErr w:type="spellStart"/>
      <w:r>
        <w:rPr>
          <w:rFonts w:eastAsia="Georgia"/>
          <w:shd w:val="clear" w:color="auto" w:fill="F9F9F9"/>
        </w:rPr>
        <w:t>27K</w:t>
      </w:r>
      <w:proofErr w:type="spellEnd"/>
      <w:r>
        <w:rPr>
          <w:rFonts w:eastAsia="Georgia"/>
          <w:shd w:val="clear" w:color="auto" w:fill="F9F9F9"/>
        </w:rPr>
        <w:t xml:space="preserve"> records) and found the matching songs from the Million Song Database. We chose to begin with 1958 because that’s when music charts really took off. </w:t>
      </w:r>
    </w:p>
    <w:p w:rsidR="00756FDF" w:rsidRDefault="00756FDF" w:rsidP="00756FDF">
      <w:pPr>
        <w:pStyle w:val="BodyText"/>
      </w:pPr>
      <w:r>
        <w:rPr>
          <w:rFonts w:eastAsia="Georgia"/>
          <w:shd w:val="clear" w:color="auto" w:fill="F9F9F9"/>
        </w:rPr>
        <w:t xml:space="preserve">To retrieve the </w:t>
      </w:r>
      <w:r w:rsidR="001C4274">
        <w:rPr>
          <w:rFonts w:eastAsia="Georgia"/>
          <w:shd w:val="clear" w:color="auto" w:fill="F9F9F9"/>
        </w:rPr>
        <w:t xml:space="preserve">data from Echo Nest, </w:t>
      </w:r>
      <w:r>
        <w:rPr>
          <w:rFonts w:eastAsia="Georgia"/>
          <w:shd w:val="clear" w:color="auto" w:fill="F9F9F9"/>
        </w:rPr>
        <w:t xml:space="preserve">we created an HTML document that utilizes </w:t>
      </w:r>
      <w:proofErr w:type="spellStart"/>
      <w:r>
        <w:rPr>
          <w:rFonts w:eastAsia="Georgia"/>
          <w:shd w:val="clear" w:color="auto" w:fill="F9F9F9"/>
        </w:rPr>
        <w:t>d3</w:t>
      </w:r>
      <w:proofErr w:type="spellEnd"/>
      <w:r>
        <w:rPr>
          <w:rFonts w:eastAsia="Georgia"/>
          <w:shd w:val="clear" w:color="auto" w:fill="F9F9F9"/>
        </w:rPr>
        <w:t xml:space="preserve"> and </w:t>
      </w:r>
      <w:proofErr w:type="spellStart"/>
      <w:r>
        <w:rPr>
          <w:rFonts w:eastAsia="Georgia"/>
          <w:shd w:val="clear" w:color="auto" w:fill="F9F9F9"/>
        </w:rPr>
        <w:t>javascript</w:t>
      </w:r>
      <w:proofErr w:type="spellEnd"/>
      <w:r>
        <w:rPr>
          <w:rFonts w:eastAsia="Georgia"/>
          <w:shd w:val="clear" w:color="auto" w:fill="F9F9F9"/>
        </w:rPr>
        <w:t xml:space="preserve"> to loop through all the rows in a csv file </w:t>
      </w:r>
      <w:r w:rsidR="00FE2077">
        <w:rPr>
          <w:rFonts w:eastAsia="Georgia"/>
          <w:shd w:val="clear" w:color="auto" w:fill="F9F9F9"/>
        </w:rPr>
        <w:t xml:space="preserve">generated from the </w:t>
      </w:r>
      <w:proofErr w:type="spellStart"/>
      <w:r w:rsidR="00FE2077">
        <w:rPr>
          <w:rFonts w:eastAsia="Georgia"/>
          <w:shd w:val="clear" w:color="auto" w:fill="F9F9F9"/>
        </w:rPr>
        <w:t>Whitburn</w:t>
      </w:r>
      <w:proofErr w:type="spellEnd"/>
      <w:r w:rsidR="00FE2077">
        <w:rPr>
          <w:rFonts w:eastAsia="Georgia"/>
          <w:shd w:val="clear" w:color="auto" w:fill="F9F9F9"/>
        </w:rPr>
        <w:t xml:space="preserve"> project, then </w:t>
      </w:r>
      <w:r>
        <w:rPr>
          <w:rFonts w:eastAsia="Georgia"/>
          <w:shd w:val="clear" w:color="auto" w:fill="F9F9F9"/>
        </w:rPr>
        <w:t>call the Echo Nest API once every 4 seconds</w:t>
      </w:r>
      <w:r w:rsidR="00FE2077">
        <w:rPr>
          <w:rFonts w:eastAsia="Georgia"/>
          <w:shd w:val="clear" w:color="auto" w:fill="F9F9F9"/>
        </w:rPr>
        <w:t xml:space="preserve">. This call returned </w:t>
      </w:r>
      <w:r>
        <w:rPr>
          <w:rFonts w:eastAsia="Georgia"/>
          <w:shd w:val="clear" w:color="auto" w:fill="F9F9F9"/>
        </w:rPr>
        <w:t>details of a single song</w:t>
      </w:r>
      <w:r w:rsidR="00FE2077">
        <w:rPr>
          <w:rFonts w:eastAsia="Georgia"/>
          <w:shd w:val="clear" w:color="auto" w:fill="F9F9F9"/>
        </w:rPr>
        <w:t xml:space="preserve">. The result of this process was </w:t>
      </w:r>
      <w:r>
        <w:rPr>
          <w:rFonts w:eastAsia="Georgia"/>
          <w:shd w:val="clear" w:color="auto" w:fill="F9F9F9"/>
        </w:rPr>
        <w:t xml:space="preserve">a new csv file with the attributes. The data from this csv file was then opened in excel and </w:t>
      </w:r>
      <w:proofErr w:type="spellStart"/>
      <w:r>
        <w:rPr>
          <w:rFonts w:eastAsia="Georgia"/>
          <w:shd w:val="clear" w:color="auto" w:fill="F9F9F9"/>
        </w:rPr>
        <w:t>vlookups</w:t>
      </w:r>
      <w:proofErr w:type="spellEnd"/>
      <w:r>
        <w:rPr>
          <w:rFonts w:eastAsia="Georgia"/>
          <w:shd w:val="clear" w:color="auto" w:fill="F9F9F9"/>
        </w:rPr>
        <w:t xml:space="preserve"> were created to merge the original data in with the Echo Nest data.</w:t>
      </w:r>
    </w:p>
    <w:p w:rsidR="00FE2077" w:rsidRDefault="00FE2077" w:rsidP="00756FDF">
      <w:pPr>
        <w:pStyle w:val="BodyText"/>
        <w:rPr>
          <w:rFonts w:eastAsia="Georgia"/>
          <w:shd w:val="clear" w:color="auto" w:fill="F9F9F9"/>
        </w:rPr>
      </w:pPr>
      <w:r>
        <w:rPr>
          <w:rFonts w:eastAsia="Georgia"/>
          <w:shd w:val="clear" w:color="auto" w:fill="F9F9F9"/>
        </w:rPr>
        <w:t xml:space="preserve">For the lyrics data, we began with a dataset that was created by a collaboration between Echo Nest and </w:t>
      </w:r>
      <w:proofErr w:type="spellStart"/>
      <w:r>
        <w:rPr>
          <w:rFonts w:eastAsia="Georgia"/>
          <w:shd w:val="clear" w:color="auto" w:fill="F9F9F9"/>
        </w:rPr>
        <w:t>MusicXMatch</w:t>
      </w:r>
      <w:proofErr w:type="spellEnd"/>
      <w:r>
        <w:rPr>
          <w:rFonts w:eastAsia="Georgia"/>
          <w:shd w:val="clear" w:color="auto" w:fill="F9F9F9"/>
        </w:rPr>
        <w:t xml:space="preserve">. The latter company offers access to full lyrics, but at a commercial price. The dataset that we used, however, is free, because it doesn’t contain full lyrics, due to the numerous copyright issues involved. Instead, it offers word counts (using word stemming) for each song in a “word bag” form. In all, there are some </w:t>
      </w:r>
      <w:proofErr w:type="spellStart"/>
      <w:r>
        <w:rPr>
          <w:rFonts w:eastAsia="Georgia"/>
          <w:shd w:val="clear" w:color="auto" w:fill="F9F9F9"/>
        </w:rPr>
        <w:t>237K</w:t>
      </w:r>
      <w:proofErr w:type="spellEnd"/>
      <w:r>
        <w:rPr>
          <w:rFonts w:eastAsia="Georgia"/>
          <w:shd w:val="clear" w:color="auto" w:fill="F9F9F9"/>
        </w:rPr>
        <w:t xml:space="preserve"> songs for which there are word bags in this dataset. </w:t>
      </w:r>
      <w:r w:rsidR="00756FDF">
        <w:rPr>
          <w:rFonts w:eastAsia="Georgia"/>
          <w:shd w:val="clear" w:color="auto" w:fill="F9F9F9"/>
        </w:rPr>
        <w:t xml:space="preserve">This data can be </w:t>
      </w:r>
      <w:hyperlink r:id="rId11">
        <w:r w:rsidR="00756FDF">
          <w:rPr>
            <w:rFonts w:eastAsia="Georgia"/>
            <w:color w:val="1155CC"/>
            <w:u w:val="single"/>
            <w:shd w:val="clear" w:color="auto" w:fill="F9F9F9"/>
          </w:rPr>
          <w:t>found here</w:t>
        </w:r>
      </w:hyperlink>
      <w:r w:rsidR="00756FDF">
        <w:rPr>
          <w:rFonts w:eastAsia="Georgia"/>
          <w:shd w:val="clear" w:color="auto" w:fill="F9F9F9"/>
        </w:rPr>
        <w:t xml:space="preserve">. </w:t>
      </w:r>
    </w:p>
    <w:p w:rsidR="00756FDF" w:rsidRDefault="00756FDF" w:rsidP="00756FDF">
      <w:pPr>
        <w:pStyle w:val="BodyText"/>
      </w:pPr>
      <w:r>
        <w:rPr>
          <w:rFonts w:eastAsia="Georgia"/>
          <w:shd w:val="clear" w:color="auto" w:fill="F9F9F9"/>
        </w:rPr>
        <w:t>To match this information with the songs we have, we took our existing song list and used a table of 779,000 records to match up the artist and title to get a foreign key that could then be used to match up our song list to the lyrical list. Before getting the lyrical counts though, we picked a set of words that we could use to fill the buckets for our design.</w:t>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t>Exploratory Data Analysis</w:t>
      </w:r>
    </w:p>
    <w:p w:rsidR="009E4D5C" w:rsidRDefault="009E4D5C" w:rsidP="00756FDF">
      <w:pPr>
        <w:pStyle w:val="BodyText"/>
        <w:rPr>
          <w:rFonts w:eastAsia="Georgia"/>
          <w:shd w:val="clear" w:color="auto" w:fill="F9F9F9"/>
        </w:rPr>
      </w:pPr>
      <w:hyperlink r:id="rId12" w:history="1">
        <w:r w:rsidRPr="00F00680">
          <w:rPr>
            <w:rStyle w:val="Hyperlink"/>
            <w:rFonts w:eastAsia="Georgia"/>
            <w:shd w:val="clear" w:color="auto" w:fill="F9F9F9"/>
          </w:rPr>
          <w:t>http://rstudio-pubs-static.s3.amazonaws.com/9904_148209607fb84e9cac366ba009faf8e6.html</w:t>
        </w:r>
      </w:hyperlink>
    </w:p>
    <w:p w:rsidR="00756FDF" w:rsidRDefault="00756FDF" w:rsidP="00756FDF">
      <w:pPr>
        <w:pStyle w:val="BodyText"/>
      </w:pPr>
      <w:r>
        <w:rPr>
          <w:rFonts w:eastAsia="Georgia"/>
          <w:shd w:val="clear" w:color="auto" w:fill="F9F9F9"/>
        </w:rPr>
        <w:tab/>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t>Design Evolution</w:t>
      </w:r>
    </w:p>
    <w:p w:rsidR="00756FDF" w:rsidRDefault="00756FDF" w:rsidP="00756FDF">
      <w:pPr>
        <w:pStyle w:val="BodyText"/>
      </w:pPr>
      <w:r>
        <w:rPr>
          <w:rFonts w:eastAsia="Georgia"/>
          <w:shd w:val="clear" w:color="auto" w:fill="F9F9F9"/>
        </w:rPr>
        <w:t>We went through numerous design sketches starting with basic sketches that we thought might be useful to display the details we were looking for, then after discussion started designing more detailed sketches getting to the heart of what we were looking for. Finally</w:t>
      </w:r>
      <w:r w:rsidR="007376F1">
        <w:rPr>
          <w:rFonts w:eastAsia="Georgia"/>
          <w:shd w:val="clear" w:color="auto" w:fill="F9F9F9"/>
        </w:rPr>
        <w:t>,</w:t>
      </w:r>
      <w:r>
        <w:rPr>
          <w:rFonts w:eastAsia="Georgia"/>
          <w:shd w:val="clear" w:color="auto" w:fill="F9F9F9"/>
        </w:rPr>
        <w:t xml:space="preserve"> after some pen and pencil sketches</w:t>
      </w:r>
      <w:r w:rsidR="007376F1">
        <w:rPr>
          <w:rFonts w:eastAsia="Georgia"/>
          <w:shd w:val="clear" w:color="auto" w:fill="F9F9F9"/>
        </w:rPr>
        <w:t>,</w:t>
      </w:r>
      <w:r>
        <w:rPr>
          <w:rFonts w:eastAsia="Georgia"/>
          <w:shd w:val="clear" w:color="auto" w:fill="F9F9F9"/>
        </w:rPr>
        <w:t xml:space="preserve"> we started adding colors and mocking up a visual design </w:t>
      </w:r>
      <w:r w:rsidR="007376F1">
        <w:rPr>
          <w:rFonts w:eastAsia="Georgia"/>
          <w:shd w:val="clear" w:color="auto" w:fill="F9F9F9"/>
        </w:rPr>
        <w:t>using Visio</w:t>
      </w:r>
      <w:r>
        <w:rPr>
          <w:rFonts w:eastAsia="Georgia"/>
          <w:shd w:val="clear" w:color="auto" w:fill="F9F9F9"/>
        </w:rPr>
        <w:t xml:space="preserve"> for the discussion with Alain, our TF for the project.</w:t>
      </w:r>
    </w:p>
    <w:p w:rsidR="00756FDF" w:rsidRDefault="00756FDF" w:rsidP="00756FDF">
      <w:pPr>
        <w:pStyle w:val="BodyText"/>
      </w:pPr>
    </w:p>
    <w:p w:rsidR="00756FDF" w:rsidRDefault="007376F1" w:rsidP="00756FDF">
      <w:pPr>
        <w:pStyle w:val="BodyText"/>
      </w:pPr>
      <w:r>
        <w:rPr>
          <w:rFonts w:eastAsia="Georgia"/>
          <w:shd w:val="clear" w:color="auto" w:fill="F9F9F9"/>
        </w:rPr>
        <w:t>An i</w:t>
      </w:r>
      <w:r w:rsidR="00756FDF">
        <w:rPr>
          <w:rFonts w:eastAsia="Georgia"/>
          <w:shd w:val="clear" w:color="auto" w:fill="F9F9F9"/>
        </w:rPr>
        <w:t xml:space="preserve">dea for a </w:t>
      </w:r>
      <w:r>
        <w:rPr>
          <w:rFonts w:eastAsia="Georgia"/>
          <w:shd w:val="clear" w:color="auto" w:fill="F9F9F9"/>
        </w:rPr>
        <w:t xml:space="preserve">song </w:t>
      </w:r>
      <w:r w:rsidR="00756FDF">
        <w:rPr>
          <w:rFonts w:eastAsia="Georgia"/>
          <w:shd w:val="clear" w:color="auto" w:fill="F9F9F9"/>
        </w:rPr>
        <w:t>table</w:t>
      </w:r>
      <w:r>
        <w:rPr>
          <w:rFonts w:eastAsia="Georgia"/>
          <w:shd w:val="clear" w:color="auto" w:fill="F9F9F9"/>
        </w:rPr>
        <w:t>, sortable by musical attribute,</w:t>
      </w:r>
      <w:r w:rsidR="00756FDF">
        <w:rPr>
          <w:rFonts w:eastAsia="Georgia"/>
          <w:shd w:val="clear" w:color="auto" w:fill="F9F9F9"/>
        </w:rPr>
        <w:t xml:space="preserve"> </w:t>
      </w:r>
      <w:r>
        <w:rPr>
          <w:rFonts w:eastAsia="Georgia"/>
          <w:shd w:val="clear" w:color="auto" w:fill="F9F9F9"/>
        </w:rPr>
        <w:t xml:space="preserve">is shown here. We eventually incorporated this basic idea into the current iteration of the design. </w:t>
      </w:r>
    </w:p>
    <w:p w:rsidR="00756FDF" w:rsidRDefault="00756FDF" w:rsidP="00756FDF">
      <w:pPr>
        <w:pStyle w:val="BodyText"/>
      </w:pPr>
      <w:r>
        <w:rPr>
          <w:noProof/>
        </w:rPr>
        <w:lastRenderedPageBreak/>
        <w:drawing>
          <wp:inline distT="114300" distB="114300" distL="114300" distR="114300" wp14:anchorId="0FF5267F" wp14:editId="4AD28651">
            <wp:extent cx="5943600" cy="3530600"/>
            <wp:effectExtent l="0" t="0" r="0" b="0"/>
            <wp:docPr id="5"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a:stretch>
                      <a:fillRect/>
                    </a:stretch>
                  </pic:blipFill>
                  <pic:spPr>
                    <a:xfrm>
                      <a:off x="0" y="0"/>
                      <a:ext cx="5943600" cy="3530600"/>
                    </a:xfrm>
                    <a:prstGeom prst="rect">
                      <a:avLst/>
                    </a:prstGeom>
                    <a:ln/>
                  </pic:spPr>
                </pic:pic>
              </a:graphicData>
            </a:graphic>
          </wp:inline>
        </w:drawing>
      </w:r>
    </w:p>
    <w:p w:rsidR="00756FDF" w:rsidRDefault="00756FDF" w:rsidP="00756FDF">
      <w:pPr>
        <w:pStyle w:val="BodyText"/>
      </w:pPr>
    </w:p>
    <w:p w:rsidR="00756FDF" w:rsidRDefault="007376F1" w:rsidP="00756FDF">
      <w:pPr>
        <w:pStyle w:val="BodyText"/>
      </w:pPr>
      <w:r>
        <w:rPr>
          <w:rFonts w:eastAsia="Georgia"/>
          <w:shd w:val="clear" w:color="auto" w:fill="F9F9F9"/>
        </w:rPr>
        <w:t xml:space="preserve">We liked the idea from the start of allowing the user to brush along a timeline to show data changing over time. The following is an initial sketch. </w:t>
      </w:r>
    </w:p>
    <w:p w:rsidR="00756FDF" w:rsidRDefault="00756FDF" w:rsidP="00756FDF">
      <w:pPr>
        <w:pStyle w:val="BodyText"/>
      </w:pPr>
      <w:r>
        <w:rPr>
          <w:noProof/>
        </w:rPr>
        <w:drawing>
          <wp:inline distT="114300" distB="114300" distL="114300" distR="114300" wp14:anchorId="0977A367" wp14:editId="4DC44EF4">
            <wp:extent cx="5943600" cy="39243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4"/>
                    <a:srcRect/>
                    <a:stretch>
                      <a:fillRect/>
                    </a:stretch>
                  </pic:blipFill>
                  <pic:spPr>
                    <a:xfrm>
                      <a:off x="0" y="0"/>
                      <a:ext cx="5943600" cy="3924300"/>
                    </a:xfrm>
                    <a:prstGeom prst="rect">
                      <a:avLst/>
                    </a:prstGeom>
                    <a:ln/>
                  </pic:spPr>
                </pic:pic>
              </a:graphicData>
            </a:graphic>
          </wp:inline>
        </w:drawing>
      </w:r>
    </w:p>
    <w:p w:rsidR="00756FDF" w:rsidRDefault="00756FDF" w:rsidP="00756FDF">
      <w:pPr>
        <w:pStyle w:val="BodyText"/>
      </w:pPr>
    </w:p>
    <w:p w:rsidR="00756FDF" w:rsidRDefault="00756FDF" w:rsidP="00756FDF">
      <w:pPr>
        <w:pStyle w:val="BodyText"/>
      </w:pPr>
    </w:p>
    <w:p w:rsidR="00756FDF" w:rsidRDefault="00756FDF" w:rsidP="00756FDF">
      <w:pPr>
        <w:pStyle w:val="BodyText"/>
      </w:pPr>
      <w:r>
        <w:rPr>
          <w:rFonts w:eastAsia="Georgia"/>
          <w:shd w:val="clear" w:color="auto" w:fill="F9F9F9"/>
        </w:rPr>
        <w:t>A graph where a user could select musical attributes to see, with that axis represented on the left, then the right axis to represent economic data.</w:t>
      </w:r>
    </w:p>
    <w:p w:rsidR="00756FDF" w:rsidRDefault="00756FDF" w:rsidP="00756FDF">
      <w:pPr>
        <w:pStyle w:val="BodyText"/>
      </w:pPr>
      <w:r>
        <w:rPr>
          <w:noProof/>
        </w:rPr>
        <w:drawing>
          <wp:inline distT="114300" distB="114300" distL="114300" distR="114300" wp14:anchorId="7F15CABE" wp14:editId="020FCEA4">
            <wp:extent cx="5943600" cy="3467100"/>
            <wp:effectExtent l="0" t="0" r="0" b="0"/>
            <wp:docPr id="1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a:srcRect/>
                    <a:stretch>
                      <a:fillRect/>
                    </a:stretch>
                  </pic:blipFill>
                  <pic:spPr>
                    <a:xfrm>
                      <a:off x="0" y="0"/>
                      <a:ext cx="5943600" cy="3467100"/>
                    </a:xfrm>
                    <a:prstGeom prst="rect">
                      <a:avLst/>
                    </a:prstGeom>
                    <a:ln/>
                  </pic:spPr>
                </pic:pic>
              </a:graphicData>
            </a:graphic>
          </wp:inline>
        </w:drawing>
      </w:r>
    </w:p>
    <w:p w:rsidR="00756FDF" w:rsidRDefault="00756FDF" w:rsidP="00756FDF">
      <w:pPr>
        <w:pStyle w:val="BodyText"/>
      </w:pPr>
    </w:p>
    <w:p w:rsidR="00756FDF" w:rsidRDefault="00756FDF" w:rsidP="00756FDF">
      <w:pPr>
        <w:pStyle w:val="BodyText"/>
      </w:pPr>
      <w:r>
        <w:rPr>
          <w:rFonts w:eastAsia="Georgia"/>
          <w:shd w:val="clear" w:color="auto" w:fill="F9F9F9"/>
        </w:rPr>
        <w:t>A possible tree map idea that could possibly be an animation to see how attributes have morphed over time.</w:t>
      </w:r>
    </w:p>
    <w:p w:rsidR="00756FDF" w:rsidRDefault="00756FDF" w:rsidP="00756FDF">
      <w:pPr>
        <w:pStyle w:val="BodyText"/>
      </w:pPr>
      <w:r>
        <w:rPr>
          <w:noProof/>
        </w:rPr>
        <w:lastRenderedPageBreak/>
        <w:drawing>
          <wp:inline distT="114300" distB="114300" distL="114300" distR="114300" wp14:anchorId="3377278B" wp14:editId="7D34E1A7">
            <wp:extent cx="5943600" cy="3695700"/>
            <wp:effectExtent l="0" t="0" r="0" b="0"/>
            <wp:docPr id="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
                    <a:srcRect/>
                    <a:stretch>
                      <a:fillRect/>
                    </a:stretch>
                  </pic:blipFill>
                  <pic:spPr>
                    <a:xfrm>
                      <a:off x="0" y="0"/>
                      <a:ext cx="5943600" cy="3695700"/>
                    </a:xfrm>
                    <a:prstGeom prst="rect">
                      <a:avLst/>
                    </a:prstGeom>
                    <a:ln/>
                  </pic:spPr>
                </pic:pic>
              </a:graphicData>
            </a:graphic>
          </wp:inline>
        </w:drawing>
      </w:r>
    </w:p>
    <w:p w:rsidR="00756FDF" w:rsidRDefault="00756FDF" w:rsidP="00756FDF">
      <w:pPr>
        <w:pStyle w:val="BodyText"/>
      </w:pPr>
    </w:p>
    <w:p w:rsidR="007376F1" w:rsidRDefault="007376F1" w:rsidP="00756FDF">
      <w:pPr>
        <w:pStyle w:val="BodyText"/>
        <w:rPr>
          <w:rFonts w:eastAsia="Georgia"/>
          <w:shd w:val="clear" w:color="auto" w:fill="F9F9F9"/>
        </w:rPr>
      </w:pPr>
      <w:r>
        <w:rPr>
          <w:rFonts w:eastAsia="Georgia"/>
          <w:shd w:val="clear" w:color="auto" w:fill="F9F9F9"/>
        </w:rPr>
        <w:t xml:space="preserve">As we took stock of our initial ideas, we noticed (and the TF asked this question of us) that the diagrams were not connected at all. We wanted the user to have a more unified experience, without having graphs disappear or be disconnected. </w:t>
      </w:r>
    </w:p>
    <w:p w:rsidR="00756FDF" w:rsidRDefault="00756FDF" w:rsidP="00756FDF">
      <w:pPr>
        <w:pStyle w:val="BodyText"/>
      </w:pPr>
      <w:r>
        <w:rPr>
          <w:rFonts w:eastAsia="Georgia"/>
          <w:shd w:val="clear" w:color="auto" w:fill="F9F9F9"/>
        </w:rPr>
        <w:t>Next we started sketching out some details of what a brushing graph might look like.</w:t>
      </w:r>
    </w:p>
    <w:p w:rsidR="00756FDF" w:rsidRDefault="00756FDF" w:rsidP="00756FDF">
      <w:pPr>
        <w:pStyle w:val="BodyText"/>
      </w:pPr>
      <w:r>
        <w:rPr>
          <w:noProof/>
        </w:rPr>
        <w:lastRenderedPageBreak/>
        <w:drawing>
          <wp:inline distT="114300" distB="114300" distL="114300" distR="114300" wp14:anchorId="70C1B28F" wp14:editId="51EC118F">
            <wp:extent cx="5943600" cy="5816600"/>
            <wp:effectExtent l="0" t="0" r="0" b="0"/>
            <wp:docPr id="9"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7"/>
                    <a:srcRect/>
                    <a:stretch>
                      <a:fillRect/>
                    </a:stretch>
                  </pic:blipFill>
                  <pic:spPr>
                    <a:xfrm>
                      <a:off x="0" y="0"/>
                      <a:ext cx="5943600" cy="5816600"/>
                    </a:xfrm>
                    <a:prstGeom prst="rect">
                      <a:avLst/>
                    </a:prstGeom>
                    <a:ln/>
                  </pic:spPr>
                </pic:pic>
              </a:graphicData>
            </a:graphic>
          </wp:inline>
        </w:drawing>
      </w:r>
    </w:p>
    <w:p w:rsidR="00756FDF" w:rsidRDefault="00756FDF" w:rsidP="00756FDF">
      <w:pPr>
        <w:pStyle w:val="BodyText"/>
      </w:pPr>
    </w:p>
    <w:p w:rsidR="00572179" w:rsidRDefault="007376F1" w:rsidP="00756FDF">
      <w:pPr>
        <w:pStyle w:val="BodyText"/>
        <w:rPr>
          <w:rFonts w:eastAsia="Georgia"/>
          <w:shd w:val="clear" w:color="auto" w:fill="F9F9F9"/>
        </w:rPr>
      </w:pPr>
      <w:r>
        <w:rPr>
          <w:rFonts w:eastAsia="Georgia"/>
          <w:shd w:val="clear" w:color="auto" w:fill="F9F9F9"/>
        </w:rPr>
        <w:t xml:space="preserve">This sketch got most of what we wanted in one visualization, but there were a few issues. First, we weren’t crazy about simply having some line graphs (purely from an aesthetic point of view). </w:t>
      </w:r>
      <w:r w:rsidR="00572179">
        <w:rPr>
          <w:rFonts w:eastAsia="Georgia"/>
          <w:shd w:val="clear" w:color="auto" w:fill="F9F9F9"/>
        </w:rPr>
        <w:t xml:space="preserve">But mainly, this is the point at which we realized that maybe musical attributes would not be enough to explore. </w:t>
      </w:r>
    </w:p>
    <w:p w:rsidR="00756FDF" w:rsidRDefault="00572179" w:rsidP="00756FDF">
      <w:pPr>
        <w:pStyle w:val="BodyText"/>
        <w:rPr>
          <w:rFonts w:eastAsia="Georgia"/>
          <w:shd w:val="clear" w:color="auto" w:fill="F9F9F9"/>
        </w:rPr>
      </w:pPr>
      <w:r>
        <w:rPr>
          <w:rFonts w:eastAsia="Georgia"/>
          <w:shd w:val="clear" w:color="auto" w:fill="F9F9F9"/>
        </w:rPr>
        <w:t xml:space="preserve">The next sketch added lyric data to the mix. This began to </w:t>
      </w:r>
      <w:r w:rsidR="00756FDF">
        <w:rPr>
          <w:rFonts w:eastAsia="Georgia"/>
          <w:shd w:val="clear" w:color="auto" w:fill="F9F9F9"/>
        </w:rPr>
        <w:t>really spoke to both of us in terms of the ideas that we’d really like to display to begin telling our story.</w:t>
      </w:r>
    </w:p>
    <w:p w:rsidR="00572179" w:rsidRDefault="00572179" w:rsidP="00756FDF">
      <w:pPr>
        <w:pStyle w:val="BodyText"/>
      </w:pPr>
      <w:r>
        <w:rPr>
          <w:rFonts w:eastAsia="Georgia"/>
          <w:shd w:val="clear" w:color="auto" w:fill="F9F9F9"/>
        </w:rPr>
        <w:t xml:space="preserve">While word clouds seem to be all the rage these days, we didn’t think that it would tell a story. We wanted a selective look at lyrics, so we created “buckets” that accomplish two things. First, doing this focuses the visualization and leads the viewer into the story. Second, it allows us to aggregate data in a way that can’t be done with a word cloud. </w:t>
      </w:r>
    </w:p>
    <w:p w:rsidR="00756FDF" w:rsidRDefault="00756FDF" w:rsidP="00756FDF">
      <w:pPr>
        <w:pStyle w:val="BodyText"/>
      </w:pPr>
      <w:r>
        <w:rPr>
          <w:noProof/>
        </w:rPr>
        <w:lastRenderedPageBreak/>
        <w:drawing>
          <wp:inline distT="114300" distB="114300" distL="114300" distR="114300" wp14:anchorId="686A6D4B" wp14:editId="55EFC7FC">
            <wp:extent cx="5943600" cy="6223000"/>
            <wp:effectExtent l="0" t="0" r="0" b="0"/>
            <wp:docPr id="6"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8"/>
                    <a:srcRect/>
                    <a:stretch>
                      <a:fillRect/>
                    </a:stretch>
                  </pic:blipFill>
                  <pic:spPr>
                    <a:xfrm>
                      <a:off x="0" y="0"/>
                      <a:ext cx="5943600" cy="6223000"/>
                    </a:xfrm>
                    <a:prstGeom prst="rect">
                      <a:avLst/>
                    </a:prstGeom>
                    <a:ln/>
                  </pic:spPr>
                </pic:pic>
              </a:graphicData>
            </a:graphic>
          </wp:inline>
        </w:drawing>
      </w:r>
    </w:p>
    <w:p w:rsidR="00756FDF" w:rsidRDefault="00756FDF" w:rsidP="00756FDF">
      <w:pPr>
        <w:pStyle w:val="BodyText"/>
      </w:pPr>
    </w:p>
    <w:p w:rsidR="00572179" w:rsidRDefault="00572179" w:rsidP="00756FDF">
      <w:pPr>
        <w:pStyle w:val="BodyText"/>
        <w:rPr>
          <w:rFonts w:eastAsia="Georgia"/>
          <w:shd w:val="clear" w:color="auto" w:fill="F9F9F9"/>
        </w:rPr>
      </w:pPr>
      <w:r>
        <w:rPr>
          <w:rFonts w:eastAsia="Georgia"/>
          <w:shd w:val="clear" w:color="auto" w:fill="F9F9F9"/>
        </w:rPr>
        <w:t xml:space="preserve">For this visualization, we realized that the time scale naturally belonged on the bottom, in a horizontal layout, because that’s what people are accustomed to using. In addition, this particular version only looked at recession data, and used color to visualize it, which as we’ve learned in class, is not an effective way to encode numeric data. </w:t>
      </w:r>
    </w:p>
    <w:p w:rsidR="00756FDF" w:rsidRDefault="00756FDF" w:rsidP="00756FDF">
      <w:pPr>
        <w:pStyle w:val="BodyText"/>
      </w:pPr>
    </w:p>
    <w:p w:rsidR="00756FDF" w:rsidRDefault="00756FDF" w:rsidP="00756FDF">
      <w:pPr>
        <w:pStyle w:val="BodyText"/>
      </w:pPr>
      <w:r>
        <w:rPr>
          <w:noProof/>
        </w:rPr>
        <w:lastRenderedPageBreak/>
        <w:drawing>
          <wp:inline distT="114300" distB="114300" distL="114300" distR="114300" wp14:anchorId="6AD80468" wp14:editId="7C2DFF44">
            <wp:extent cx="5943600" cy="5334000"/>
            <wp:effectExtent l="0" t="0" r="0" b="0"/>
            <wp:docPr id="8" name="image00.jpg" descr="sketches.jpg"/>
            <wp:cNvGraphicFramePr/>
            <a:graphic xmlns:a="http://schemas.openxmlformats.org/drawingml/2006/main">
              <a:graphicData uri="http://schemas.openxmlformats.org/drawingml/2006/picture">
                <pic:pic xmlns:pic="http://schemas.openxmlformats.org/drawingml/2006/picture">
                  <pic:nvPicPr>
                    <pic:cNvPr id="0" name="image00.jpg" descr="sketches.jpg"/>
                    <pic:cNvPicPr preferRelativeResize="0"/>
                  </pic:nvPicPr>
                  <pic:blipFill>
                    <a:blip r:embed="rId19"/>
                    <a:srcRect/>
                    <a:stretch>
                      <a:fillRect/>
                    </a:stretch>
                  </pic:blipFill>
                  <pic:spPr>
                    <a:xfrm>
                      <a:off x="0" y="0"/>
                      <a:ext cx="5943600" cy="5334000"/>
                    </a:xfrm>
                    <a:prstGeom prst="rect">
                      <a:avLst/>
                    </a:prstGeom>
                    <a:ln/>
                  </pic:spPr>
                </pic:pic>
              </a:graphicData>
            </a:graphic>
          </wp:inline>
        </w:drawing>
      </w:r>
    </w:p>
    <w:p w:rsidR="00756FDF" w:rsidRDefault="00756FDF" w:rsidP="00756FDF">
      <w:pPr>
        <w:pStyle w:val="BodyText"/>
      </w:pPr>
    </w:p>
    <w:p w:rsidR="00756FDF" w:rsidRDefault="00756FDF" w:rsidP="00756FDF">
      <w:pPr>
        <w:pStyle w:val="BodyText"/>
      </w:pPr>
      <w:r>
        <w:rPr>
          <w:rFonts w:eastAsia="Georgia"/>
          <w:color w:val="222222"/>
          <w:highlight w:val="white"/>
        </w:rPr>
        <w:t>After our project discussion we created a final project visualization that we’d like to try to create for our project with the added storytelling elements.</w:t>
      </w:r>
    </w:p>
    <w:p w:rsidR="00756FDF" w:rsidRDefault="00756FDF" w:rsidP="00756FDF">
      <w:pPr>
        <w:pStyle w:val="BodyText"/>
      </w:pPr>
      <w:r>
        <w:rPr>
          <w:noProof/>
        </w:rPr>
        <w:lastRenderedPageBreak/>
        <w:drawing>
          <wp:inline distT="114300" distB="114300" distL="114300" distR="114300" wp14:anchorId="0BA6CCB7" wp14:editId="19084972">
            <wp:extent cx="5943600" cy="3873500"/>
            <wp:effectExtent l="0" t="0" r="0" b="0"/>
            <wp:docPr id="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
                    <a:srcRect/>
                    <a:stretch>
                      <a:fillRect/>
                    </a:stretch>
                  </pic:blipFill>
                  <pic:spPr>
                    <a:xfrm>
                      <a:off x="0" y="0"/>
                      <a:ext cx="5943600" cy="3873500"/>
                    </a:xfrm>
                    <a:prstGeom prst="rect">
                      <a:avLst/>
                    </a:prstGeom>
                    <a:ln/>
                  </pic:spPr>
                </pic:pic>
              </a:graphicData>
            </a:graphic>
          </wp:inline>
        </w:drawing>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t>Implementation</w:t>
      </w:r>
    </w:p>
    <w:p w:rsidR="00756FDF" w:rsidRDefault="00756FDF" w:rsidP="00756FDF">
      <w:pPr>
        <w:pStyle w:val="BodyText"/>
      </w:pPr>
      <w:r>
        <w:rPr>
          <w:rFonts w:eastAsia="Georgia"/>
          <w:shd w:val="clear" w:color="auto" w:fill="F9F9F9"/>
        </w:rPr>
        <w:t>The implementation of our project happened by first building the brush graphs from economic data, which would be the timeline that all other data would be based on.</w:t>
      </w:r>
    </w:p>
    <w:p w:rsidR="00756FDF" w:rsidRDefault="00756FDF" w:rsidP="00756FDF">
      <w:pPr>
        <w:pStyle w:val="BodyText"/>
      </w:pPr>
      <w:r>
        <w:rPr>
          <w:rFonts w:eastAsia="Georgia"/>
          <w:shd w:val="clear" w:color="auto" w:fill="F9F9F9"/>
        </w:rPr>
        <w:t>We wanted our graph to be extremely easy to use almost instantly, so we have one core functionality in our brush that will update every aspect of the page as the user interacts with the brush, and we added the more minor functionality of allowing a user to click the musical quality they’re most interested in to update the far right side chart with the songs in the brush range that are the highest rated matches for those songs. These screenshots are from an early implementation so the visualization isn’t completely interactive yet. The lyrical bucket data is static at this time. The following is an overview of the visualization in its current functional form.</w:t>
      </w:r>
    </w:p>
    <w:p w:rsidR="00756FDF" w:rsidRDefault="00756FDF" w:rsidP="00756FDF">
      <w:pPr>
        <w:pStyle w:val="BodyText"/>
      </w:pPr>
    </w:p>
    <w:p w:rsidR="00756FDF" w:rsidRDefault="00756FDF" w:rsidP="00756FDF">
      <w:pPr>
        <w:pStyle w:val="BodyText"/>
      </w:pPr>
      <w:r>
        <w:rPr>
          <w:rFonts w:eastAsia="Georgia"/>
          <w:shd w:val="clear" w:color="auto" w:fill="F9F9F9"/>
        </w:rPr>
        <w:t>The small graph at the bottom with the currently visible brush is where most of the interactivity happens. When a user drags that brush, the unemployment and S&amp;P 500 data in the graph above it are updated along with the musical qualities bars on the left and the top 10 songs that match the current musical quality on the right.</w:t>
      </w:r>
    </w:p>
    <w:p w:rsidR="00756FDF" w:rsidRDefault="00756FDF" w:rsidP="00756FDF">
      <w:pPr>
        <w:pStyle w:val="BodyText"/>
      </w:pPr>
      <w:r>
        <w:rPr>
          <w:noProof/>
        </w:rPr>
        <w:lastRenderedPageBreak/>
        <w:drawing>
          <wp:inline distT="114300" distB="114300" distL="114300" distR="114300" wp14:anchorId="6DF66065" wp14:editId="1FDCF58F">
            <wp:extent cx="5943600" cy="3962400"/>
            <wp:effectExtent l="0" t="0" r="0" b="0"/>
            <wp:docPr id="2"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rsidR="00756FDF" w:rsidRDefault="00756FDF" w:rsidP="00756FDF">
      <w:pPr>
        <w:pStyle w:val="BodyText"/>
      </w:pPr>
    </w:p>
    <w:p w:rsidR="00756FDF" w:rsidRDefault="00756FDF" w:rsidP="00756FDF">
      <w:pPr>
        <w:pStyle w:val="BodyText"/>
      </w:pPr>
      <w:r>
        <w:rPr>
          <w:rFonts w:eastAsia="Georgia"/>
          <w:shd w:val="clear" w:color="auto" w:fill="F9F9F9"/>
        </w:rPr>
        <w:t>Here’s an example of how the top section has changed after zooming the brush into the middle of 2007, then clicking on the mood bar. The songs with the highest mood are now listed in the chart on the right hand side.</w:t>
      </w:r>
    </w:p>
    <w:p w:rsidR="00756FDF" w:rsidRDefault="00756FDF" w:rsidP="00756FDF">
      <w:pPr>
        <w:pStyle w:val="BodyText"/>
      </w:pPr>
      <w:r>
        <w:rPr>
          <w:noProof/>
        </w:rPr>
        <w:drawing>
          <wp:inline distT="114300" distB="114300" distL="114300" distR="114300" wp14:anchorId="7AC533F4" wp14:editId="7A672301">
            <wp:extent cx="5943600" cy="1714500"/>
            <wp:effectExtent l="0" t="0" r="0" b="0"/>
            <wp:docPr id="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2"/>
                    <a:srcRect/>
                    <a:stretch>
                      <a:fillRect/>
                    </a:stretch>
                  </pic:blipFill>
                  <pic:spPr>
                    <a:xfrm>
                      <a:off x="0" y="0"/>
                      <a:ext cx="5943600" cy="1714500"/>
                    </a:xfrm>
                    <a:prstGeom prst="rect">
                      <a:avLst/>
                    </a:prstGeom>
                    <a:ln/>
                  </pic:spPr>
                </pic:pic>
              </a:graphicData>
            </a:graphic>
          </wp:inline>
        </w:drawing>
      </w:r>
    </w:p>
    <w:p w:rsidR="00756FDF" w:rsidRDefault="00756FDF" w:rsidP="00756FDF">
      <w:pPr>
        <w:pStyle w:val="BodyText"/>
      </w:pPr>
    </w:p>
    <w:p w:rsidR="00756FDF" w:rsidRDefault="00756FDF" w:rsidP="00756FDF">
      <w:pPr>
        <w:pStyle w:val="BodyText"/>
      </w:pPr>
      <w:r>
        <w:rPr>
          <w:rFonts w:eastAsia="Georgia"/>
          <w:shd w:val="clear" w:color="auto" w:fill="F9F9F9"/>
        </w:rPr>
        <w:t>Another piece of the interactivity we’ll be adding for the final project launch is the automatic resizing of the circles, as well as adding storytelling elements to the right hand side below the top songs chart and to the right hand side of the economic chart.</w:t>
      </w:r>
    </w:p>
    <w:p w:rsidR="00756FDF" w:rsidRDefault="00756FDF" w:rsidP="00756FDF">
      <w:pPr>
        <w:pStyle w:val="BodyText"/>
      </w:pPr>
    </w:p>
    <w:p w:rsidR="00756FDF" w:rsidRDefault="00756FDF" w:rsidP="00756FDF">
      <w:pPr>
        <w:pStyle w:val="Heading1"/>
        <w:rPr>
          <w:rFonts w:eastAsia="Georgia"/>
          <w:shd w:val="clear" w:color="auto" w:fill="F9F9F9"/>
        </w:rPr>
      </w:pPr>
      <w:r>
        <w:rPr>
          <w:rFonts w:eastAsia="Georgia"/>
          <w:shd w:val="clear" w:color="auto" w:fill="F9F9F9"/>
        </w:rPr>
        <w:lastRenderedPageBreak/>
        <w:t>Evaluation</w:t>
      </w:r>
    </w:p>
    <w:p w:rsidR="00756FDF" w:rsidRDefault="00756FDF" w:rsidP="00756FDF">
      <w:pPr>
        <w:pStyle w:val="BodyText"/>
      </w:pPr>
    </w:p>
    <w:p w:rsidR="00BC31A6" w:rsidRDefault="00BC31A6">
      <w:pPr>
        <w:widowControl/>
        <w:suppressAutoHyphens w:val="0"/>
        <w:overflowPunct/>
        <w:autoSpaceDE/>
        <w:autoSpaceDN/>
        <w:adjustRightInd/>
        <w:textAlignment w:val="auto"/>
      </w:pPr>
      <w:r>
        <w:br w:type="page"/>
      </w:r>
    </w:p>
    <w:p w:rsidR="00A900E4" w:rsidRPr="00FD776E" w:rsidRDefault="00A900E4" w:rsidP="00FD776E"/>
    <w:sectPr w:rsidR="00A900E4" w:rsidRPr="00FD776E" w:rsidSect="00BC31A6">
      <w:footerReference w:type="default" r:id="rId23"/>
      <w:footerReference w:type="first" r:id="rId24"/>
      <w:footnotePr>
        <w:pos w:val="beneathText"/>
      </w:footnotePr>
      <w:pgSz w:w="12240" w:h="15840"/>
      <w:pgMar w:top="1440" w:right="1440" w:bottom="1440" w:left="1440" w:header="720" w:footer="875"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9CE" w:rsidRDefault="006809CE" w:rsidP="002C6F66">
      <w:r>
        <w:separator/>
      </w:r>
    </w:p>
  </w:endnote>
  <w:endnote w:type="continuationSeparator" w:id="0">
    <w:p w:rsidR="006809CE" w:rsidRDefault="006809CE" w:rsidP="002C6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tarSymbol">
    <w:altName w:val="Arial Unicode MS"/>
    <w:charset w:val="00"/>
    <w:family w:val="auto"/>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 55 Roman">
    <w:altName w:val="Times New Roman"/>
    <w:charset w:val="00"/>
    <w:family w:val="auto"/>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6080427"/>
      <w:docPartObj>
        <w:docPartGallery w:val="Page Numbers (Bottom of Page)"/>
        <w:docPartUnique/>
      </w:docPartObj>
    </w:sdtPr>
    <w:sdtEndPr>
      <w:rPr>
        <w:noProof/>
      </w:rPr>
    </w:sdtEndPr>
    <w:sdtContent>
      <w:p w:rsidR="00BC31A6" w:rsidRDefault="00BC31A6">
        <w:pPr>
          <w:pStyle w:val="Footer"/>
          <w:jc w:val="right"/>
        </w:pPr>
        <w:r>
          <w:fldChar w:fldCharType="begin"/>
        </w:r>
        <w:r>
          <w:instrText xml:space="preserve"> PAGE   \* MERGEFORMAT </w:instrText>
        </w:r>
        <w:r>
          <w:fldChar w:fldCharType="separate"/>
        </w:r>
        <w:r w:rsidR="009C4819">
          <w:rPr>
            <w:noProof/>
          </w:rPr>
          <w:t>2</w:t>
        </w:r>
        <w:r>
          <w:rPr>
            <w:noProof/>
          </w:rPr>
          <w:fldChar w:fldCharType="end"/>
        </w:r>
      </w:p>
    </w:sdtContent>
  </w:sdt>
  <w:p w:rsidR="00B33953" w:rsidRPr="00F02E49" w:rsidRDefault="00B33953">
    <w:pPr>
      <w:pStyle w:val="Footer"/>
      <w:rPr>
        <w:color w:val="8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E49" w:rsidRPr="0071521F" w:rsidRDefault="00F02E49" w:rsidP="0013732D">
    <w:pPr>
      <w:pStyle w:val="Footer"/>
      <w:rPr>
        <w:color w:val="800000"/>
      </w:rPr>
    </w:pPr>
    <w:r>
      <w:rPr>
        <w:i/>
      </w:rPr>
      <w:tab/>
    </w:r>
    <w:r>
      <w:rPr>
        <w:i/>
      </w:rPr>
      <w:tab/>
    </w:r>
    <w:r w:rsidRPr="007B1968">
      <w:t xml:space="preserve">Page </w:t>
    </w:r>
    <w:r>
      <w:fldChar w:fldCharType="begin"/>
    </w:r>
    <w:r>
      <w:instrText xml:space="preserve"> PAGE </w:instrText>
    </w:r>
    <w:r>
      <w:fldChar w:fldCharType="separate"/>
    </w:r>
    <w:r w:rsidR="00BC31A6">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9CE" w:rsidRDefault="006809CE" w:rsidP="002C6F66">
      <w:r>
        <w:separator/>
      </w:r>
    </w:p>
  </w:footnote>
  <w:footnote w:type="continuationSeparator" w:id="0">
    <w:p w:rsidR="006809CE" w:rsidRDefault="006809CE" w:rsidP="002C6F6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1016BE"/>
    <w:lvl w:ilvl="0">
      <w:start w:val="1"/>
      <w:numFmt w:val="decimal"/>
      <w:lvlText w:val="%1."/>
      <w:lvlJc w:val="left"/>
      <w:pPr>
        <w:tabs>
          <w:tab w:val="num" w:pos="1800"/>
        </w:tabs>
        <w:ind w:left="1800" w:hanging="360"/>
      </w:pPr>
    </w:lvl>
  </w:abstractNum>
  <w:abstractNum w:abstractNumId="1">
    <w:nsid w:val="FFFFFF7D"/>
    <w:multiLevelType w:val="singleLevel"/>
    <w:tmpl w:val="0C742192"/>
    <w:lvl w:ilvl="0">
      <w:start w:val="1"/>
      <w:numFmt w:val="decimal"/>
      <w:lvlText w:val="%1."/>
      <w:lvlJc w:val="left"/>
      <w:pPr>
        <w:tabs>
          <w:tab w:val="num" w:pos="1440"/>
        </w:tabs>
        <w:ind w:left="1440" w:hanging="360"/>
      </w:pPr>
    </w:lvl>
  </w:abstractNum>
  <w:abstractNum w:abstractNumId="2">
    <w:nsid w:val="FFFFFF7E"/>
    <w:multiLevelType w:val="singleLevel"/>
    <w:tmpl w:val="649662F8"/>
    <w:lvl w:ilvl="0">
      <w:start w:val="1"/>
      <w:numFmt w:val="decimal"/>
      <w:lvlText w:val="%1."/>
      <w:lvlJc w:val="left"/>
      <w:pPr>
        <w:tabs>
          <w:tab w:val="num" w:pos="1080"/>
        </w:tabs>
        <w:ind w:left="1080" w:hanging="360"/>
      </w:pPr>
    </w:lvl>
  </w:abstractNum>
  <w:abstractNum w:abstractNumId="3">
    <w:nsid w:val="FFFFFF7F"/>
    <w:multiLevelType w:val="singleLevel"/>
    <w:tmpl w:val="FA146DD6"/>
    <w:lvl w:ilvl="0">
      <w:start w:val="1"/>
      <w:numFmt w:val="decimal"/>
      <w:lvlText w:val="%1."/>
      <w:lvlJc w:val="left"/>
      <w:pPr>
        <w:tabs>
          <w:tab w:val="num" w:pos="720"/>
        </w:tabs>
        <w:ind w:left="720" w:hanging="360"/>
      </w:pPr>
    </w:lvl>
  </w:abstractNum>
  <w:abstractNum w:abstractNumId="4">
    <w:nsid w:val="FFFFFF80"/>
    <w:multiLevelType w:val="singleLevel"/>
    <w:tmpl w:val="F49A3BC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00CCE44"/>
    <w:lvl w:ilvl="0">
      <w:start w:val="1"/>
      <w:numFmt w:val="bullet"/>
      <w:lvlText w:val=""/>
      <w:lvlJc w:val="left"/>
      <w:pPr>
        <w:tabs>
          <w:tab w:val="num" w:pos="1440"/>
        </w:tabs>
        <w:ind w:left="1440" w:hanging="360"/>
      </w:pPr>
      <w:rPr>
        <w:rFonts w:ascii="Symbol" w:hAnsi="Symbol" w:hint="default"/>
      </w:rPr>
    </w:lvl>
  </w:abstractNum>
  <w:abstractNum w:abstractNumId="6">
    <w:nsid w:val="FFFFFF83"/>
    <w:multiLevelType w:val="singleLevel"/>
    <w:tmpl w:val="F3047DEC"/>
    <w:lvl w:ilvl="0">
      <w:start w:val="1"/>
      <w:numFmt w:val="bullet"/>
      <w:lvlText w:val=""/>
      <w:lvlJc w:val="left"/>
      <w:pPr>
        <w:tabs>
          <w:tab w:val="num" w:pos="720"/>
        </w:tabs>
        <w:ind w:left="720" w:hanging="360"/>
      </w:pPr>
      <w:rPr>
        <w:rFonts w:ascii="Symbol" w:hAnsi="Symbol" w:hint="default"/>
      </w:rPr>
    </w:lvl>
  </w:abstractNum>
  <w:abstractNum w:abstractNumId="7">
    <w:nsid w:val="FFFFFF88"/>
    <w:multiLevelType w:val="singleLevel"/>
    <w:tmpl w:val="DE9CC3AE"/>
    <w:lvl w:ilvl="0">
      <w:start w:val="1"/>
      <w:numFmt w:val="decimal"/>
      <w:lvlText w:val="%1."/>
      <w:lvlJc w:val="left"/>
      <w:pPr>
        <w:tabs>
          <w:tab w:val="num" w:pos="360"/>
        </w:tabs>
        <w:ind w:left="360" w:hanging="360"/>
      </w:pPr>
    </w:lvl>
  </w:abstractNum>
  <w:abstractNum w:abstractNumId="8">
    <w:nsid w:val="030347DA"/>
    <w:multiLevelType w:val="hybridMultilevel"/>
    <w:tmpl w:val="910C0792"/>
    <w:lvl w:ilvl="0" w:tplc="04090001">
      <w:start w:val="1"/>
      <w:numFmt w:val="bullet"/>
      <w:lvlText w:val=""/>
      <w:lvlJc w:val="left"/>
      <w:pPr>
        <w:tabs>
          <w:tab w:val="num" w:pos="360"/>
        </w:tabs>
        <w:ind w:left="360" w:hanging="360"/>
      </w:pPr>
      <w:rPr>
        <w:rFonts w:ascii="Symbol" w:hAnsi="Symbol" w:hint="default"/>
      </w:rPr>
    </w:lvl>
    <w:lvl w:ilvl="1" w:tplc="E2289D14">
      <w:start w:val="1"/>
      <w:numFmt w:val="bullet"/>
      <w:pStyle w:val="Bullet1"/>
      <w:lvlText w:val=""/>
      <w:lvlJc w:val="left"/>
      <w:pPr>
        <w:tabs>
          <w:tab w:val="num" w:pos="1440"/>
        </w:tabs>
        <w:ind w:left="1440" w:hanging="360"/>
      </w:pPr>
      <w:rPr>
        <w:rFonts w:ascii="Wingdings" w:hAnsi="Wingdings" w:hint="default"/>
      </w:rPr>
    </w:lvl>
    <w:lvl w:ilvl="2" w:tplc="422E3A6A">
      <w:start w:val="1"/>
      <w:numFmt w:val="bullet"/>
      <w:pStyle w:val="Bullet4square"/>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5217683"/>
    <w:multiLevelType w:val="multilevel"/>
    <w:tmpl w:val="B4F83334"/>
    <w:lvl w:ilvl="0">
      <w:start w:val="1"/>
      <w:numFmt w:val="decimal"/>
      <w:lvlText w:val="%1."/>
      <w:lvlJc w:val="left"/>
      <w:pPr>
        <w:ind w:left="360" w:hanging="360"/>
      </w:p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10">
    <w:nsid w:val="05251895"/>
    <w:multiLevelType w:val="hybridMultilevel"/>
    <w:tmpl w:val="D9C059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CF7EE0"/>
    <w:multiLevelType w:val="hybridMultilevel"/>
    <w:tmpl w:val="724A231C"/>
    <w:lvl w:ilvl="0" w:tplc="E2C07FFC">
      <w:start w:val="1"/>
      <w:numFmt w:val="bullet"/>
      <w:lvlText w:val=""/>
      <w:lvlJc w:val="left"/>
      <w:pPr>
        <w:tabs>
          <w:tab w:val="num" w:pos="1080"/>
        </w:tabs>
        <w:ind w:left="1080" w:hanging="360"/>
      </w:pPr>
      <w:rPr>
        <w:rFonts w:ascii="Wingdings" w:hAnsi="Wingdings" w:hint="default"/>
      </w:rPr>
    </w:lvl>
    <w:lvl w:ilvl="1" w:tplc="5016CAD4">
      <w:start w:val="1"/>
      <w:numFmt w:val="bullet"/>
      <w:pStyle w:val="BulletIndented"/>
      <w:lvlText w:val=""/>
      <w:lvlJc w:val="left"/>
      <w:pPr>
        <w:tabs>
          <w:tab w:val="num" w:pos="1800"/>
        </w:tabs>
        <w:ind w:left="1800" w:hanging="360"/>
      </w:pPr>
      <w:rPr>
        <w:rFonts w:ascii="Wingdings" w:hAnsi="Wingdings"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0C6D66F8"/>
    <w:multiLevelType w:val="hybridMultilevel"/>
    <w:tmpl w:val="9D7AEEA6"/>
    <w:lvl w:ilvl="0" w:tplc="04090001">
      <w:start w:val="1"/>
      <w:numFmt w:val="bullet"/>
      <w:lvlText w:val=""/>
      <w:lvlJc w:val="left"/>
      <w:pPr>
        <w:tabs>
          <w:tab w:val="num" w:pos="360"/>
        </w:tabs>
        <w:ind w:left="360" w:hanging="360"/>
      </w:pPr>
      <w:rPr>
        <w:rFonts w:ascii="Symbol" w:hAnsi="Symbol" w:hint="default"/>
      </w:rPr>
    </w:lvl>
    <w:lvl w:ilvl="1" w:tplc="FCFC1252">
      <w:start w:val="1"/>
      <w:numFmt w:val="bullet"/>
      <w:lvlText w:val=""/>
      <w:lvlJc w:val="left"/>
      <w:pPr>
        <w:tabs>
          <w:tab w:val="num" w:pos="1440"/>
        </w:tabs>
        <w:ind w:left="1440" w:hanging="360"/>
      </w:pPr>
      <w:rPr>
        <w:rFonts w:ascii="Wingdings" w:hAnsi="Wingdings" w:hint="default"/>
      </w:rPr>
    </w:lvl>
    <w:lvl w:ilvl="2" w:tplc="121891E8">
      <w:start w:val="1"/>
      <w:numFmt w:val="bullet"/>
      <w:pStyle w:val="Bullet2Do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F642A37"/>
    <w:multiLevelType w:val="hybridMultilevel"/>
    <w:tmpl w:val="916E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FE20872"/>
    <w:multiLevelType w:val="hybridMultilevel"/>
    <w:tmpl w:val="4F3E8834"/>
    <w:lvl w:ilvl="0" w:tplc="BB9CD8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22237B"/>
    <w:multiLevelType w:val="hybridMultilevel"/>
    <w:tmpl w:val="EFD424D2"/>
    <w:lvl w:ilvl="0" w:tplc="CB2ABA06">
      <w:start w:val="1"/>
      <w:numFmt w:val="decimal"/>
      <w:pStyle w:val="TableNumber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7D61DC"/>
    <w:multiLevelType w:val="hybridMultilevel"/>
    <w:tmpl w:val="65DC0B02"/>
    <w:lvl w:ilvl="0" w:tplc="8ABA9C16">
      <w:start w:val="1"/>
      <w:numFmt w:val="decimal"/>
      <w:pStyle w:val="Number2"/>
      <w:lvlText w:val="%1."/>
      <w:lvlJc w:val="left"/>
      <w:pPr>
        <w:tabs>
          <w:tab w:val="num" w:pos="1080"/>
        </w:tabs>
        <w:ind w:left="1080" w:hanging="360"/>
      </w:pPr>
      <w:rPr>
        <w:rFonts w:hint="default"/>
      </w:rPr>
    </w:lvl>
    <w:lvl w:ilvl="1" w:tplc="0409000F">
      <w:start w:val="1"/>
      <w:numFmt w:val="decimal"/>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1A4D3716"/>
    <w:multiLevelType w:val="hybridMultilevel"/>
    <w:tmpl w:val="F60A7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A17300"/>
    <w:multiLevelType w:val="hybridMultilevel"/>
    <w:tmpl w:val="CD70BD7A"/>
    <w:lvl w:ilvl="0" w:tplc="4AD42D00">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AC90EC7"/>
    <w:multiLevelType w:val="hybridMultilevel"/>
    <w:tmpl w:val="23363946"/>
    <w:lvl w:ilvl="0" w:tplc="EF88B2F6">
      <w:numFmt w:val="bullet"/>
      <w:pStyle w:val="TableBullet1"/>
      <w:lvlText w:val="-"/>
      <w:lvlJc w:val="left"/>
      <w:pPr>
        <w:ind w:left="750" w:hanging="360"/>
      </w:pPr>
      <w:rPr>
        <w:rFonts w:ascii="Arial" w:eastAsia="Times New Roman" w:hAnsi="Arial" w:cs="Aria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0">
    <w:nsid w:val="2B050ADF"/>
    <w:multiLevelType w:val="hybridMultilevel"/>
    <w:tmpl w:val="83FA9F1E"/>
    <w:lvl w:ilvl="0" w:tplc="CA9AF1AE">
      <w:start w:val="1"/>
      <w:numFmt w:val="bullet"/>
      <w:pStyle w:val="List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044D64"/>
    <w:multiLevelType w:val="hybridMultilevel"/>
    <w:tmpl w:val="71AA0DFA"/>
    <w:lvl w:ilvl="0" w:tplc="BD1ED9E8">
      <w:start w:val="1"/>
      <w:numFmt w:val="decimal"/>
      <w:pStyle w:val="Number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ED5158"/>
    <w:multiLevelType w:val="multilevel"/>
    <w:tmpl w:val="CF6AA614"/>
    <w:styleLink w:val="Headings"/>
    <w:lvl w:ilvl="0">
      <w:start w:val="1"/>
      <w:numFmt w:val="decimal"/>
      <w:pStyle w:val="Heading1"/>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none"/>
      <w:pStyle w:val="Heading5"/>
      <w:lvlText w:val=""/>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23">
    <w:nsid w:val="3A410E99"/>
    <w:multiLevelType w:val="multilevel"/>
    <w:tmpl w:val="5322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4E7D64"/>
    <w:multiLevelType w:val="hybridMultilevel"/>
    <w:tmpl w:val="6B0AE2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B03CF6"/>
    <w:multiLevelType w:val="hybridMultilevel"/>
    <w:tmpl w:val="E6500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803633"/>
    <w:multiLevelType w:val="multilevel"/>
    <w:tmpl w:val="C60C56DC"/>
    <w:lvl w:ilvl="0">
      <w:start w:val="1"/>
      <w:numFmt w:val="decimal"/>
      <w:pStyle w:val="NewHeading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3E7D7997"/>
    <w:multiLevelType w:val="multilevel"/>
    <w:tmpl w:val="AE7E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EA3A80"/>
    <w:multiLevelType w:val="hybridMultilevel"/>
    <w:tmpl w:val="B960523C"/>
    <w:lvl w:ilvl="0" w:tplc="386019E2">
      <w:start w:val="1"/>
      <w:numFmt w:val="bullet"/>
      <w:pStyle w:val="Simplebullets"/>
      <w:lvlText w:val=""/>
      <w:lvlJc w:val="left"/>
      <w:pPr>
        <w:tabs>
          <w:tab w:val="num" w:pos="360"/>
        </w:tabs>
        <w:ind w:left="360" w:hanging="360"/>
      </w:pPr>
      <w:rPr>
        <w:rFonts w:ascii="Symbol" w:hAnsi="Symbol" w:hint="default"/>
      </w:rPr>
    </w:lvl>
    <w:lvl w:ilvl="1" w:tplc="199E0AE2">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60F7534"/>
    <w:multiLevelType w:val="hybridMultilevel"/>
    <w:tmpl w:val="8F88F528"/>
    <w:lvl w:ilvl="0" w:tplc="D3086CE8">
      <w:start w:val="1"/>
      <w:numFmt w:val="bullet"/>
      <w:pStyle w:val="Bullet"/>
      <w:lvlText w:val=""/>
      <w:lvlJc w:val="left"/>
      <w:pPr>
        <w:tabs>
          <w:tab w:val="num" w:pos="1080"/>
        </w:tabs>
        <w:ind w:left="1080" w:hanging="360"/>
      </w:pPr>
      <w:rPr>
        <w:rFonts w:ascii="Wingdings" w:hAnsi="Wingdings" w:hint="default"/>
      </w:rPr>
    </w:lvl>
    <w:lvl w:ilvl="1" w:tplc="04090003">
      <w:start w:val="1"/>
      <w:numFmt w:val="bullet"/>
      <w:lvlText w:val=""/>
      <w:lvlJc w:val="left"/>
      <w:pPr>
        <w:tabs>
          <w:tab w:val="num" w:pos="1800"/>
        </w:tabs>
        <w:ind w:left="1800" w:hanging="360"/>
      </w:pPr>
      <w:rPr>
        <w:rFonts w:ascii="Wingdings" w:hAnsi="Wingdings" w:hint="default"/>
      </w:rPr>
    </w:lvl>
    <w:lvl w:ilvl="2" w:tplc="E7C892AC"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49E937F6"/>
    <w:multiLevelType w:val="hybridMultilevel"/>
    <w:tmpl w:val="3716C7CC"/>
    <w:lvl w:ilvl="0" w:tplc="6966FE98">
      <w:start w:val="1"/>
      <w:numFmt w:val="decimal"/>
      <w:pStyle w:val="ListParagraph"/>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CC576B3"/>
    <w:multiLevelType w:val="multilevel"/>
    <w:tmpl w:val="24647CCC"/>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32">
    <w:nsid w:val="53397E2F"/>
    <w:multiLevelType w:val="hybridMultilevel"/>
    <w:tmpl w:val="4704B5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6659A0"/>
    <w:multiLevelType w:val="multilevel"/>
    <w:tmpl w:val="A45043E4"/>
    <w:styleLink w:val="Number3"/>
    <w:lvl w:ilvl="0">
      <w:start w:val="1"/>
      <w:numFmt w:val="decimal"/>
      <w:lvlText w:val="%1."/>
      <w:lvlJc w:val="left"/>
      <w:pPr>
        <w:tabs>
          <w:tab w:val="num" w:pos="432"/>
        </w:tabs>
        <w:ind w:left="432" w:hanging="432"/>
      </w:pPr>
      <w:rPr>
        <w:rFonts w:hint="default"/>
      </w:rPr>
    </w:lvl>
    <w:lvl w:ilvl="1">
      <w:start w:val="1"/>
      <w:numFmt w:val="decimal"/>
      <w:isLgl/>
      <w:lvlText w:val="%1.%2"/>
      <w:lvlJc w:val="left"/>
      <w:pPr>
        <w:tabs>
          <w:tab w:val="num" w:pos="720"/>
        </w:tabs>
        <w:ind w:left="720" w:hanging="720"/>
      </w:pPr>
      <w:rPr>
        <w:rFonts w:ascii="Arial Narrow" w:hAnsi="Arial Narrow" w:hint="default"/>
        <w:b/>
        <w:i w:val="0"/>
        <w:color w:val="999999"/>
        <w:sz w:val="28"/>
      </w:rPr>
    </w:lvl>
    <w:lvl w:ilvl="2">
      <w:start w:val="1"/>
      <w:numFmt w:val="decimal"/>
      <w:lvlText w:val="%1.%2.%3"/>
      <w:lvlJc w:val="left"/>
      <w:pPr>
        <w:tabs>
          <w:tab w:val="num" w:pos="1080"/>
        </w:tabs>
        <w:ind w:left="720" w:hanging="720"/>
      </w:pPr>
      <w:rPr>
        <w:rFonts w:ascii="Arial Narrow" w:hAnsi="Arial Narrow" w:hint="default"/>
        <w:b/>
        <w:sz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nsid w:val="766970F0"/>
    <w:multiLevelType w:val="hybridMultilevel"/>
    <w:tmpl w:val="7AB056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6"/>
  </w:num>
  <w:num w:numId="3">
    <w:abstractNumId w:val="9"/>
  </w:num>
  <w:num w:numId="4">
    <w:abstractNumId w:val="29"/>
  </w:num>
  <w:num w:numId="5">
    <w:abstractNumId w:val="11"/>
  </w:num>
  <w:num w:numId="6">
    <w:abstractNumId w:val="12"/>
  </w:num>
  <w:num w:numId="7">
    <w:abstractNumId w:val="8"/>
  </w:num>
  <w:num w:numId="8">
    <w:abstractNumId w:val="33"/>
  </w:num>
  <w:num w:numId="9">
    <w:abstractNumId w:val="16"/>
  </w:num>
  <w:num w:numId="10">
    <w:abstractNumId w:val="21"/>
  </w:num>
  <w:num w:numId="11">
    <w:abstractNumId w:val="15"/>
  </w:num>
  <w:num w:numId="12">
    <w:abstractNumId w:val="19"/>
  </w:num>
  <w:num w:numId="13">
    <w:abstractNumId w:val="28"/>
  </w:num>
  <w:num w:numId="14">
    <w:abstractNumId w:val="18"/>
  </w:num>
  <w:num w:numId="15">
    <w:abstractNumId w:val="27"/>
  </w:num>
  <w:num w:numId="16">
    <w:abstractNumId w:val="23"/>
  </w:num>
  <w:num w:numId="17">
    <w:abstractNumId w:val="17"/>
  </w:num>
  <w:num w:numId="18">
    <w:abstractNumId w:val="10"/>
  </w:num>
  <w:num w:numId="19">
    <w:abstractNumId w:val="24"/>
  </w:num>
  <w:num w:numId="20">
    <w:abstractNumId w:val="34"/>
  </w:num>
  <w:num w:numId="21">
    <w:abstractNumId w:val="32"/>
  </w:num>
  <w:num w:numId="22">
    <w:abstractNumId w:val="25"/>
  </w:num>
  <w:num w:numId="23">
    <w:abstractNumId w:val="13"/>
  </w:num>
  <w:num w:numId="24">
    <w:abstractNumId w:val="9"/>
  </w:num>
  <w:num w:numId="25">
    <w:abstractNumId w:val="31"/>
  </w:num>
  <w:num w:numId="26">
    <w:abstractNumId w:val="31"/>
  </w:num>
  <w:num w:numId="27">
    <w:abstractNumId w:val="9"/>
  </w:num>
  <w:num w:numId="28">
    <w:abstractNumId w:val="22"/>
  </w:num>
  <w:num w:numId="29">
    <w:abstractNumId w:val="30"/>
  </w:num>
  <w:num w:numId="30">
    <w:abstractNumId w:val="30"/>
  </w:num>
  <w:num w:numId="31">
    <w:abstractNumId w:val="14"/>
  </w:num>
  <w:num w:numId="32">
    <w:abstractNumId w:val="20"/>
  </w:num>
  <w:num w:numId="33">
    <w:abstractNumId w:val="6"/>
  </w:num>
  <w:num w:numId="34">
    <w:abstractNumId w:val="5"/>
  </w:num>
  <w:num w:numId="35">
    <w:abstractNumId w:val="4"/>
  </w:num>
  <w:num w:numId="36">
    <w:abstractNumId w:val="7"/>
  </w:num>
  <w:num w:numId="37">
    <w:abstractNumId w:val="3"/>
  </w:num>
  <w:num w:numId="38">
    <w:abstractNumId w:val="2"/>
  </w:num>
  <w:num w:numId="39">
    <w:abstractNumId w:val="1"/>
  </w:num>
  <w:num w:numId="40">
    <w:abstractNumId w:val="0"/>
  </w:num>
  <w:num w:numId="41">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9"/>
  <w:drawingGridHorizontalSpacing w:val="120"/>
  <w:drawingGridVerticalSpacing w:val="120"/>
  <w:displayHorizontalDrawingGridEvery w:val="2"/>
  <w:displayVerticalDrawingGridEvery w:val="0"/>
  <w:characterSpacingControl w:val="doNotCompress"/>
  <w:hdrShapeDefaults>
    <o:shapedefaults v:ext="edit" spidmax="2049"/>
  </w:hdrShapeDefaults>
  <w:footnotePr>
    <w:pos w:val="beneathText"/>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2"/>
  </w:compat>
  <w:rsids>
    <w:rsidRoot w:val="00756FDF"/>
    <w:rsid w:val="00002E60"/>
    <w:rsid w:val="000063A7"/>
    <w:rsid w:val="000071E8"/>
    <w:rsid w:val="000072B9"/>
    <w:rsid w:val="000074F3"/>
    <w:rsid w:val="00011AB5"/>
    <w:rsid w:val="00013005"/>
    <w:rsid w:val="00020320"/>
    <w:rsid w:val="00020690"/>
    <w:rsid w:val="00020C1F"/>
    <w:rsid w:val="000235B8"/>
    <w:rsid w:val="00024631"/>
    <w:rsid w:val="00026BDB"/>
    <w:rsid w:val="0003011B"/>
    <w:rsid w:val="00033125"/>
    <w:rsid w:val="000346CB"/>
    <w:rsid w:val="00034F08"/>
    <w:rsid w:val="00036B02"/>
    <w:rsid w:val="00040678"/>
    <w:rsid w:val="00044181"/>
    <w:rsid w:val="00046329"/>
    <w:rsid w:val="000463CE"/>
    <w:rsid w:val="00046DF3"/>
    <w:rsid w:val="00053734"/>
    <w:rsid w:val="000545BD"/>
    <w:rsid w:val="000575DC"/>
    <w:rsid w:val="00057601"/>
    <w:rsid w:val="00057651"/>
    <w:rsid w:val="00060CDA"/>
    <w:rsid w:val="00061271"/>
    <w:rsid w:val="00062C64"/>
    <w:rsid w:val="00062D42"/>
    <w:rsid w:val="0006450F"/>
    <w:rsid w:val="00065FEC"/>
    <w:rsid w:val="00073FB9"/>
    <w:rsid w:val="00074B9A"/>
    <w:rsid w:val="00075A12"/>
    <w:rsid w:val="00075BF2"/>
    <w:rsid w:val="000815CE"/>
    <w:rsid w:val="00084FA1"/>
    <w:rsid w:val="000910B5"/>
    <w:rsid w:val="00093292"/>
    <w:rsid w:val="00094487"/>
    <w:rsid w:val="000946EF"/>
    <w:rsid w:val="00094771"/>
    <w:rsid w:val="0009573B"/>
    <w:rsid w:val="00096029"/>
    <w:rsid w:val="00096B0D"/>
    <w:rsid w:val="00097E9E"/>
    <w:rsid w:val="000A02BF"/>
    <w:rsid w:val="000A1A9D"/>
    <w:rsid w:val="000A3096"/>
    <w:rsid w:val="000A3F1D"/>
    <w:rsid w:val="000A4004"/>
    <w:rsid w:val="000A4128"/>
    <w:rsid w:val="000A6BF7"/>
    <w:rsid w:val="000B0AB0"/>
    <w:rsid w:val="000B3267"/>
    <w:rsid w:val="000B3A1F"/>
    <w:rsid w:val="000B44A3"/>
    <w:rsid w:val="000B4C16"/>
    <w:rsid w:val="000C0964"/>
    <w:rsid w:val="000C1613"/>
    <w:rsid w:val="000C397E"/>
    <w:rsid w:val="000C508A"/>
    <w:rsid w:val="000C5FBA"/>
    <w:rsid w:val="000D19DA"/>
    <w:rsid w:val="000D2BCA"/>
    <w:rsid w:val="000D4529"/>
    <w:rsid w:val="000D58DE"/>
    <w:rsid w:val="000D5F1F"/>
    <w:rsid w:val="000E0639"/>
    <w:rsid w:val="000E0D7D"/>
    <w:rsid w:val="000E3300"/>
    <w:rsid w:val="000E4282"/>
    <w:rsid w:val="000E66D0"/>
    <w:rsid w:val="000E6D59"/>
    <w:rsid w:val="000E745A"/>
    <w:rsid w:val="000E795C"/>
    <w:rsid w:val="000E7A2A"/>
    <w:rsid w:val="000F0571"/>
    <w:rsid w:val="000F36EE"/>
    <w:rsid w:val="000F3F25"/>
    <w:rsid w:val="0010276D"/>
    <w:rsid w:val="001041AF"/>
    <w:rsid w:val="00105620"/>
    <w:rsid w:val="001066D6"/>
    <w:rsid w:val="00106A66"/>
    <w:rsid w:val="001072E7"/>
    <w:rsid w:val="00107581"/>
    <w:rsid w:val="00107654"/>
    <w:rsid w:val="001076D5"/>
    <w:rsid w:val="00107934"/>
    <w:rsid w:val="00110B73"/>
    <w:rsid w:val="00111379"/>
    <w:rsid w:val="001120F8"/>
    <w:rsid w:val="001137A9"/>
    <w:rsid w:val="0011408F"/>
    <w:rsid w:val="00115347"/>
    <w:rsid w:val="001164C9"/>
    <w:rsid w:val="00120690"/>
    <w:rsid w:val="00122BDF"/>
    <w:rsid w:val="00133469"/>
    <w:rsid w:val="0013732D"/>
    <w:rsid w:val="001445F4"/>
    <w:rsid w:val="00146F1D"/>
    <w:rsid w:val="0015128A"/>
    <w:rsid w:val="0015456E"/>
    <w:rsid w:val="00155D8B"/>
    <w:rsid w:val="00157B86"/>
    <w:rsid w:val="00160913"/>
    <w:rsid w:val="0016095B"/>
    <w:rsid w:val="00161C89"/>
    <w:rsid w:val="001636C1"/>
    <w:rsid w:val="0016433F"/>
    <w:rsid w:val="0016790C"/>
    <w:rsid w:val="00167F26"/>
    <w:rsid w:val="0017065E"/>
    <w:rsid w:val="001707C2"/>
    <w:rsid w:val="00171AE8"/>
    <w:rsid w:val="00171BCE"/>
    <w:rsid w:val="00175625"/>
    <w:rsid w:val="0017594C"/>
    <w:rsid w:val="00176461"/>
    <w:rsid w:val="001810BE"/>
    <w:rsid w:val="00181B6E"/>
    <w:rsid w:val="001855BC"/>
    <w:rsid w:val="00185B78"/>
    <w:rsid w:val="0018635E"/>
    <w:rsid w:val="00186A01"/>
    <w:rsid w:val="001871FD"/>
    <w:rsid w:val="001937A9"/>
    <w:rsid w:val="001A14B3"/>
    <w:rsid w:val="001A3001"/>
    <w:rsid w:val="001A3E5C"/>
    <w:rsid w:val="001A4F14"/>
    <w:rsid w:val="001A4FCD"/>
    <w:rsid w:val="001A649D"/>
    <w:rsid w:val="001A6B53"/>
    <w:rsid w:val="001B16A7"/>
    <w:rsid w:val="001B437C"/>
    <w:rsid w:val="001B64EF"/>
    <w:rsid w:val="001C034E"/>
    <w:rsid w:val="001C0C92"/>
    <w:rsid w:val="001C1D59"/>
    <w:rsid w:val="001C4274"/>
    <w:rsid w:val="001C5071"/>
    <w:rsid w:val="001C73BB"/>
    <w:rsid w:val="001D1D77"/>
    <w:rsid w:val="001D28F5"/>
    <w:rsid w:val="001D4151"/>
    <w:rsid w:val="001D51A8"/>
    <w:rsid w:val="001D5A4C"/>
    <w:rsid w:val="001D5B98"/>
    <w:rsid w:val="001D5E26"/>
    <w:rsid w:val="001D6122"/>
    <w:rsid w:val="001D680A"/>
    <w:rsid w:val="001E03AB"/>
    <w:rsid w:val="001E072C"/>
    <w:rsid w:val="001E32E2"/>
    <w:rsid w:val="001E45EE"/>
    <w:rsid w:val="001E4A73"/>
    <w:rsid w:val="001E505B"/>
    <w:rsid w:val="001E5490"/>
    <w:rsid w:val="001E68F9"/>
    <w:rsid w:val="001F0068"/>
    <w:rsid w:val="001F0945"/>
    <w:rsid w:val="001F0F74"/>
    <w:rsid w:val="001F3071"/>
    <w:rsid w:val="001F448B"/>
    <w:rsid w:val="001F6642"/>
    <w:rsid w:val="002023CC"/>
    <w:rsid w:val="00205129"/>
    <w:rsid w:val="0021012A"/>
    <w:rsid w:val="00210D8E"/>
    <w:rsid w:val="00210FED"/>
    <w:rsid w:val="002126B9"/>
    <w:rsid w:val="002159C9"/>
    <w:rsid w:val="00217C0B"/>
    <w:rsid w:val="00217F99"/>
    <w:rsid w:val="00220C2E"/>
    <w:rsid w:val="00220E01"/>
    <w:rsid w:val="002230FC"/>
    <w:rsid w:val="0022430D"/>
    <w:rsid w:val="0023261B"/>
    <w:rsid w:val="0023453F"/>
    <w:rsid w:val="00234BDB"/>
    <w:rsid w:val="00237296"/>
    <w:rsid w:val="00240192"/>
    <w:rsid w:val="002425E3"/>
    <w:rsid w:val="00243BCA"/>
    <w:rsid w:val="00246C9E"/>
    <w:rsid w:val="00253E14"/>
    <w:rsid w:val="0025649F"/>
    <w:rsid w:val="00257835"/>
    <w:rsid w:val="002615F4"/>
    <w:rsid w:val="00261D16"/>
    <w:rsid w:val="00271C47"/>
    <w:rsid w:val="00272719"/>
    <w:rsid w:val="00273359"/>
    <w:rsid w:val="002760BE"/>
    <w:rsid w:val="00276F0E"/>
    <w:rsid w:val="00281B55"/>
    <w:rsid w:val="00286B44"/>
    <w:rsid w:val="002905F9"/>
    <w:rsid w:val="00291697"/>
    <w:rsid w:val="0029406E"/>
    <w:rsid w:val="00295B6C"/>
    <w:rsid w:val="00296B5E"/>
    <w:rsid w:val="00297F7A"/>
    <w:rsid w:val="002A3DEB"/>
    <w:rsid w:val="002A5115"/>
    <w:rsid w:val="002B011A"/>
    <w:rsid w:val="002B09A5"/>
    <w:rsid w:val="002B1036"/>
    <w:rsid w:val="002B30B7"/>
    <w:rsid w:val="002B3C03"/>
    <w:rsid w:val="002B67B9"/>
    <w:rsid w:val="002B7029"/>
    <w:rsid w:val="002C2126"/>
    <w:rsid w:val="002C3D37"/>
    <w:rsid w:val="002C5377"/>
    <w:rsid w:val="002C6F66"/>
    <w:rsid w:val="002D277A"/>
    <w:rsid w:val="002D2D1B"/>
    <w:rsid w:val="002D4E67"/>
    <w:rsid w:val="002E54C5"/>
    <w:rsid w:val="002E5B16"/>
    <w:rsid w:val="002E5D6F"/>
    <w:rsid w:val="002E62D3"/>
    <w:rsid w:val="002E68A6"/>
    <w:rsid w:val="002F15BC"/>
    <w:rsid w:val="002F1F15"/>
    <w:rsid w:val="002F2DD0"/>
    <w:rsid w:val="002F3F25"/>
    <w:rsid w:val="002F4363"/>
    <w:rsid w:val="002F50F7"/>
    <w:rsid w:val="002F59CB"/>
    <w:rsid w:val="003006DB"/>
    <w:rsid w:val="00301C81"/>
    <w:rsid w:val="00304CEC"/>
    <w:rsid w:val="00306A6B"/>
    <w:rsid w:val="00306BEB"/>
    <w:rsid w:val="003119F1"/>
    <w:rsid w:val="00311FC1"/>
    <w:rsid w:val="00311FC9"/>
    <w:rsid w:val="003142C6"/>
    <w:rsid w:val="00314E09"/>
    <w:rsid w:val="00315021"/>
    <w:rsid w:val="00315FFB"/>
    <w:rsid w:val="00316798"/>
    <w:rsid w:val="00321192"/>
    <w:rsid w:val="00322C42"/>
    <w:rsid w:val="003273AB"/>
    <w:rsid w:val="00331816"/>
    <w:rsid w:val="003331DB"/>
    <w:rsid w:val="0033591C"/>
    <w:rsid w:val="00335F32"/>
    <w:rsid w:val="00336466"/>
    <w:rsid w:val="0033670B"/>
    <w:rsid w:val="0033726E"/>
    <w:rsid w:val="00337ACB"/>
    <w:rsid w:val="00340A8F"/>
    <w:rsid w:val="00341F65"/>
    <w:rsid w:val="00342E7B"/>
    <w:rsid w:val="003431E2"/>
    <w:rsid w:val="00345DAD"/>
    <w:rsid w:val="00347533"/>
    <w:rsid w:val="003506AF"/>
    <w:rsid w:val="00350E40"/>
    <w:rsid w:val="0035685B"/>
    <w:rsid w:val="0036008D"/>
    <w:rsid w:val="00360A96"/>
    <w:rsid w:val="00373895"/>
    <w:rsid w:val="003744C6"/>
    <w:rsid w:val="003755E3"/>
    <w:rsid w:val="00377984"/>
    <w:rsid w:val="00377F76"/>
    <w:rsid w:val="0038009D"/>
    <w:rsid w:val="00381723"/>
    <w:rsid w:val="00383E9B"/>
    <w:rsid w:val="0038470B"/>
    <w:rsid w:val="003866B7"/>
    <w:rsid w:val="003874FE"/>
    <w:rsid w:val="00391E17"/>
    <w:rsid w:val="00394845"/>
    <w:rsid w:val="00397A37"/>
    <w:rsid w:val="003A00F1"/>
    <w:rsid w:val="003A0226"/>
    <w:rsid w:val="003A1B94"/>
    <w:rsid w:val="003A2468"/>
    <w:rsid w:val="003A25D5"/>
    <w:rsid w:val="003A4762"/>
    <w:rsid w:val="003A644F"/>
    <w:rsid w:val="003B57B9"/>
    <w:rsid w:val="003B5F49"/>
    <w:rsid w:val="003C102F"/>
    <w:rsid w:val="003C25F1"/>
    <w:rsid w:val="003C6BCB"/>
    <w:rsid w:val="003C73B1"/>
    <w:rsid w:val="003D000E"/>
    <w:rsid w:val="003D1195"/>
    <w:rsid w:val="003D16AF"/>
    <w:rsid w:val="003D2D47"/>
    <w:rsid w:val="003D397A"/>
    <w:rsid w:val="003E04FB"/>
    <w:rsid w:val="003E11B9"/>
    <w:rsid w:val="003E14D4"/>
    <w:rsid w:val="003E291D"/>
    <w:rsid w:val="003E63BB"/>
    <w:rsid w:val="003E725F"/>
    <w:rsid w:val="003E7AA8"/>
    <w:rsid w:val="003F2D4E"/>
    <w:rsid w:val="004007B8"/>
    <w:rsid w:val="00401D1D"/>
    <w:rsid w:val="00407C6A"/>
    <w:rsid w:val="00407E48"/>
    <w:rsid w:val="00412CC1"/>
    <w:rsid w:val="004131AC"/>
    <w:rsid w:val="004133A3"/>
    <w:rsid w:val="00413640"/>
    <w:rsid w:val="004136E4"/>
    <w:rsid w:val="00414134"/>
    <w:rsid w:val="00425009"/>
    <w:rsid w:val="004255D9"/>
    <w:rsid w:val="00431C44"/>
    <w:rsid w:val="00432884"/>
    <w:rsid w:val="004349B2"/>
    <w:rsid w:val="00435593"/>
    <w:rsid w:val="00435EBF"/>
    <w:rsid w:val="00436FBC"/>
    <w:rsid w:val="00437976"/>
    <w:rsid w:val="00441390"/>
    <w:rsid w:val="00443B07"/>
    <w:rsid w:val="00444ED1"/>
    <w:rsid w:val="0044692E"/>
    <w:rsid w:val="00447A8D"/>
    <w:rsid w:val="00450246"/>
    <w:rsid w:val="00453A01"/>
    <w:rsid w:val="00456B21"/>
    <w:rsid w:val="00460641"/>
    <w:rsid w:val="004645B9"/>
    <w:rsid w:val="00466261"/>
    <w:rsid w:val="004668E6"/>
    <w:rsid w:val="0047105A"/>
    <w:rsid w:val="00472196"/>
    <w:rsid w:val="00474146"/>
    <w:rsid w:val="0047521B"/>
    <w:rsid w:val="004766C2"/>
    <w:rsid w:val="00477957"/>
    <w:rsid w:val="004807FF"/>
    <w:rsid w:val="00480F77"/>
    <w:rsid w:val="0048102B"/>
    <w:rsid w:val="00483E52"/>
    <w:rsid w:val="00487557"/>
    <w:rsid w:val="00487606"/>
    <w:rsid w:val="00487CFD"/>
    <w:rsid w:val="00491F4F"/>
    <w:rsid w:val="00492631"/>
    <w:rsid w:val="00493BFE"/>
    <w:rsid w:val="00495E7D"/>
    <w:rsid w:val="00497B92"/>
    <w:rsid w:val="004A0163"/>
    <w:rsid w:val="004A38C1"/>
    <w:rsid w:val="004A499A"/>
    <w:rsid w:val="004A5DD7"/>
    <w:rsid w:val="004A661B"/>
    <w:rsid w:val="004A791D"/>
    <w:rsid w:val="004A7ED0"/>
    <w:rsid w:val="004B2771"/>
    <w:rsid w:val="004B3992"/>
    <w:rsid w:val="004C07FB"/>
    <w:rsid w:val="004C0DFF"/>
    <w:rsid w:val="004C1E1E"/>
    <w:rsid w:val="004C25FE"/>
    <w:rsid w:val="004C3775"/>
    <w:rsid w:val="004C4794"/>
    <w:rsid w:val="004C5DD7"/>
    <w:rsid w:val="004C64A7"/>
    <w:rsid w:val="004D0768"/>
    <w:rsid w:val="004D30D4"/>
    <w:rsid w:val="004D469C"/>
    <w:rsid w:val="004E10E6"/>
    <w:rsid w:val="004E1239"/>
    <w:rsid w:val="004E389C"/>
    <w:rsid w:val="004E66D5"/>
    <w:rsid w:val="004E68A3"/>
    <w:rsid w:val="004E737E"/>
    <w:rsid w:val="004F029B"/>
    <w:rsid w:val="004F4A73"/>
    <w:rsid w:val="004F780C"/>
    <w:rsid w:val="00502F11"/>
    <w:rsid w:val="00503E45"/>
    <w:rsid w:val="005070BE"/>
    <w:rsid w:val="00507F38"/>
    <w:rsid w:val="00514552"/>
    <w:rsid w:val="005150AA"/>
    <w:rsid w:val="005176D8"/>
    <w:rsid w:val="00524FD9"/>
    <w:rsid w:val="00525BC9"/>
    <w:rsid w:val="00526E26"/>
    <w:rsid w:val="00527DB4"/>
    <w:rsid w:val="0053217E"/>
    <w:rsid w:val="00533C98"/>
    <w:rsid w:val="005411B1"/>
    <w:rsid w:val="0054278E"/>
    <w:rsid w:val="00544B8A"/>
    <w:rsid w:val="00553578"/>
    <w:rsid w:val="005551F2"/>
    <w:rsid w:val="005567EB"/>
    <w:rsid w:val="00556F02"/>
    <w:rsid w:val="00557CC7"/>
    <w:rsid w:val="00557FE3"/>
    <w:rsid w:val="00560B4F"/>
    <w:rsid w:val="00561469"/>
    <w:rsid w:val="0056205E"/>
    <w:rsid w:val="0056457B"/>
    <w:rsid w:val="005659B8"/>
    <w:rsid w:val="00566B29"/>
    <w:rsid w:val="00571775"/>
    <w:rsid w:val="00572179"/>
    <w:rsid w:val="0057291D"/>
    <w:rsid w:val="005745BF"/>
    <w:rsid w:val="00574809"/>
    <w:rsid w:val="005758CB"/>
    <w:rsid w:val="00577972"/>
    <w:rsid w:val="0058390F"/>
    <w:rsid w:val="00585BAD"/>
    <w:rsid w:val="00586922"/>
    <w:rsid w:val="005874FD"/>
    <w:rsid w:val="005918AB"/>
    <w:rsid w:val="005923D5"/>
    <w:rsid w:val="00592979"/>
    <w:rsid w:val="00592A34"/>
    <w:rsid w:val="00595DD5"/>
    <w:rsid w:val="00596D43"/>
    <w:rsid w:val="005973D1"/>
    <w:rsid w:val="00597610"/>
    <w:rsid w:val="005A0960"/>
    <w:rsid w:val="005A2ADD"/>
    <w:rsid w:val="005A484B"/>
    <w:rsid w:val="005A56F3"/>
    <w:rsid w:val="005A5F7D"/>
    <w:rsid w:val="005A634C"/>
    <w:rsid w:val="005B099A"/>
    <w:rsid w:val="005B1071"/>
    <w:rsid w:val="005B2096"/>
    <w:rsid w:val="005B68A4"/>
    <w:rsid w:val="005B7573"/>
    <w:rsid w:val="005B77FA"/>
    <w:rsid w:val="005C0A83"/>
    <w:rsid w:val="005C343C"/>
    <w:rsid w:val="005C407F"/>
    <w:rsid w:val="005C717E"/>
    <w:rsid w:val="005C75AB"/>
    <w:rsid w:val="005D22D3"/>
    <w:rsid w:val="005D39CC"/>
    <w:rsid w:val="005D43BD"/>
    <w:rsid w:val="005D51FC"/>
    <w:rsid w:val="005D54E9"/>
    <w:rsid w:val="005D5DCD"/>
    <w:rsid w:val="005E1ADD"/>
    <w:rsid w:val="005E3029"/>
    <w:rsid w:val="005E3822"/>
    <w:rsid w:val="005E38F6"/>
    <w:rsid w:val="005E3BC9"/>
    <w:rsid w:val="005E5B5C"/>
    <w:rsid w:val="005F1F2D"/>
    <w:rsid w:val="005F6DAF"/>
    <w:rsid w:val="006007E2"/>
    <w:rsid w:val="0060336B"/>
    <w:rsid w:val="00603D3F"/>
    <w:rsid w:val="0060426C"/>
    <w:rsid w:val="0060598E"/>
    <w:rsid w:val="0061678D"/>
    <w:rsid w:val="0062006A"/>
    <w:rsid w:val="00620144"/>
    <w:rsid w:val="006213B1"/>
    <w:rsid w:val="006217A9"/>
    <w:rsid w:val="00623643"/>
    <w:rsid w:val="006236DC"/>
    <w:rsid w:val="0062694A"/>
    <w:rsid w:val="00630450"/>
    <w:rsid w:val="006320AF"/>
    <w:rsid w:val="00633BC2"/>
    <w:rsid w:val="00636546"/>
    <w:rsid w:val="0063795B"/>
    <w:rsid w:val="00641D73"/>
    <w:rsid w:val="00643A3A"/>
    <w:rsid w:val="00644776"/>
    <w:rsid w:val="00644BD7"/>
    <w:rsid w:val="006457C5"/>
    <w:rsid w:val="006457DB"/>
    <w:rsid w:val="0064797F"/>
    <w:rsid w:val="0065090C"/>
    <w:rsid w:val="00651499"/>
    <w:rsid w:val="00653617"/>
    <w:rsid w:val="00653E9E"/>
    <w:rsid w:val="00654186"/>
    <w:rsid w:val="00654C96"/>
    <w:rsid w:val="00656DB3"/>
    <w:rsid w:val="0065768E"/>
    <w:rsid w:val="00657CBB"/>
    <w:rsid w:val="0066060A"/>
    <w:rsid w:val="00663CA2"/>
    <w:rsid w:val="00664F6A"/>
    <w:rsid w:val="006667B4"/>
    <w:rsid w:val="0067042C"/>
    <w:rsid w:val="00670814"/>
    <w:rsid w:val="0067561F"/>
    <w:rsid w:val="006764AC"/>
    <w:rsid w:val="00676B3F"/>
    <w:rsid w:val="00677634"/>
    <w:rsid w:val="00677CF2"/>
    <w:rsid w:val="006802C1"/>
    <w:rsid w:val="006809CE"/>
    <w:rsid w:val="006813AB"/>
    <w:rsid w:val="00683A23"/>
    <w:rsid w:val="00684592"/>
    <w:rsid w:val="006846E3"/>
    <w:rsid w:val="006861BE"/>
    <w:rsid w:val="0068651A"/>
    <w:rsid w:val="00690C95"/>
    <w:rsid w:val="0069202E"/>
    <w:rsid w:val="00692378"/>
    <w:rsid w:val="00696965"/>
    <w:rsid w:val="00697767"/>
    <w:rsid w:val="006A031C"/>
    <w:rsid w:val="006A3065"/>
    <w:rsid w:val="006A557B"/>
    <w:rsid w:val="006A5E87"/>
    <w:rsid w:val="006A6A48"/>
    <w:rsid w:val="006A77CE"/>
    <w:rsid w:val="006B05CB"/>
    <w:rsid w:val="006B110C"/>
    <w:rsid w:val="006B11E2"/>
    <w:rsid w:val="006B2FFE"/>
    <w:rsid w:val="006B3D30"/>
    <w:rsid w:val="006B5814"/>
    <w:rsid w:val="006B5ABF"/>
    <w:rsid w:val="006B6DDE"/>
    <w:rsid w:val="006C11EA"/>
    <w:rsid w:val="006C16EA"/>
    <w:rsid w:val="006C4AE3"/>
    <w:rsid w:val="006C5588"/>
    <w:rsid w:val="006C6995"/>
    <w:rsid w:val="006C79FF"/>
    <w:rsid w:val="006D1CCE"/>
    <w:rsid w:val="006D3CAF"/>
    <w:rsid w:val="006D5640"/>
    <w:rsid w:val="006D7E7C"/>
    <w:rsid w:val="006E0DF0"/>
    <w:rsid w:val="006E2059"/>
    <w:rsid w:val="006E3926"/>
    <w:rsid w:val="006E6840"/>
    <w:rsid w:val="006F1B9E"/>
    <w:rsid w:val="006F29F4"/>
    <w:rsid w:val="006F2C59"/>
    <w:rsid w:val="006F35FD"/>
    <w:rsid w:val="006F6F64"/>
    <w:rsid w:val="00700097"/>
    <w:rsid w:val="00701AAC"/>
    <w:rsid w:val="0070541A"/>
    <w:rsid w:val="00710B96"/>
    <w:rsid w:val="00710C34"/>
    <w:rsid w:val="007135A7"/>
    <w:rsid w:val="0071521F"/>
    <w:rsid w:val="00716B25"/>
    <w:rsid w:val="00720635"/>
    <w:rsid w:val="0072079B"/>
    <w:rsid w:val="00724DB3"/>
    <w:rsid w:val="007250BD"/>
    <w:rsid w:val="00727E8B"/>
    <w:rsid w:val="007335F1"/>
    <w:rsid w:val="0073380D"/>
    <w:rsid w:val="00733AD3"/>
    <w:rsid w:val="00736171"/>
    <w:rsid w:val="007376F1"/>
    <w:rsid w:val="007378B2"/>
    <w:rsid w:val="007400B6"/>
    <w:rsid w:val="00741AA1"/>
    <w:rsid w:val="0074217C"/>
    <w:rsid w:val="00742EAB"/>
    <w:rsid w:val="007433BF"/>
    <w:rsid w:val="00745D09"/>
    <w:rsid w:val="00745EEB"/>
    <w:rsid w:val="00747ECB"/>
    <w:rsid w:val="0075141E"/>
    <w:rsid w:val="00752356"/>
    <w:rsid w:val="007533C4"/>
    <w:rsid w:val="00756FDF"/>
    <w:rsid w:val="0076175A"/>
    <w:rsid w:val="00761F77"/>
    <w:rsid w:val="00763281"/>
    <w:rsid w:val="00763ECF"/>
    <w:rsid w:val="00767370"/>
    <w:rsid w:val="00767C77"/>
    <w:rsid w:val="00770672"/>
    <w:rsid w:val="00771F46"/>
    <w:rsid w:val="00772B55"/>
    <w:rsid w:val="007734B6"/>
    <w:rsid w:val="00773B6A"/>
    <w:rsid w:val="00777FDF"/>
    <w:rsid w:val="00781351"/>
    <w:rsid w:val="00782B99"/>
    <w:rsid w:val="00784F9B"/>
    <w:rsid w:val="007850CB"/>
    <w:rsid w:val="007873FD"/>
    <w:rsid w:val="007876C7"/>
    <w:rsid w:val="00791997"/>
    <w:rsid w:val="00792099"/>
    <w:rsid w:val="00792263"/>
    <w:rsid w:val="007959B7"/>
    <w:rsid w:val="007A0CBF"/>
    <w:rsid w:val="007A2011"/>
    <w:rsid w:val="007A2C74"/>
    <w:rsid w:val="007A2F2A"/>
    <w:rsid w:val="007A4C54"/>
    <w:rsid w:val="007A6F24"/>
    <w:rsid w:val="007B11BA"/>
    <w:rsid w:val="007B348D"/>
    <w:rsid w:val="007B356B"/>
    <w:rsid w:val="007B3A47"/>
    <w:rsid w:val="007B4082"/>
    <w:rsid w:val="007B4633"/>
    <w:rsid w:val="007B586E"/>
    <w:rsid w:val="007C3B0F"/>
    <w:rsid w:val="007C7F59"/>
    <w:rsid w:val="007D6ACF"/>
    <w:rsid w:val="007D748C"/>
    <w:rsid w:val="007E053B"/>
    <w:rsid w:val="007E3238"/>
    <w:rsid w:val="007E743A"/>
    <w:rsid w:val="007E7DEB"/>
    <w:rsid w:val="007F0836"/>
    <w:rsid w:val="007F31F9"/>
    <w:rsid w:val="007F5F8A"/>
    <w:rsid w:val="007F7F97"/>
    <w:rsid w:val="00800FEB"/>
    <w:rsid w:val="008017C3"/>
    <w:rsid w:val="008035FE"/>
    <w:rsid w:val="00804AB1"/>
    <w:rsid w:val="0081028D"/>
    <w:rsid w:val="00812684"/>
    <w:rsid w:val="0081331F"/>
    <w:rsid w:val="0081465C"/>
    <w:rsid w:val="008158F7"/>
    <w:rsid w:val="008173A3"/>
    <w:rsid w:val="00820290"/>
    <w:rsid w:val="00820408"/>
    <w:rsid w:val="00825026"/>
    <w:rsid w:val="008279F5"/>
    <w:rsid w:val="008301A4"/>
    <w:rsid w:val="00830E3A"/>
    <w:rsid w:val="008340F0"/>
    <w:rsid w:val="00834846"/>
    <w:rsid w:val="00840BAF"/>
    <w:rsid w:val="00844371"/>
    <w:rsid w:val="00845042"/>
    <w:rsid w:val="00845C4D"/>
    <w:rsid w:val="0085069E"/>
    <w:rsid w:val="00851237"/>
    <w:rsid w:val="00853695"/>
    <w:rsid w:val="00855568"/>
    <w:rsid w:val="00855F2D"/>
    <w:rsid w:val="00857B36"/>
    <w:rsid w:val="008624C9"/>
    <w:rsid w:val="008646D0"/>
    <w:rsid w:val="008655C0"/>
    <w:rsid w:val="00867E89"/>
    <w:rsid w:val="00877BDF"/>
    <w:rsid w:val="00885F66"/>
    <w:rsid w:val="0089282D"/>
    <w:rsid w:val="0089432E"/>
    <w:rsid w:val="00896C46"/>
    <w:rsid w:val="00896DF1"/>
    <w:rsid w:val="008A03FA"/>
    <w:rsid w:val="008A5771"/>
    <w:rsid w:val="008B0BD1"/>
    <w:rsid w:val="008B607F"/>
    <w:rsid w:val="008B61DE"/>
    <w:rsid w:val="008C0561"/>
    <w:rsid w:val="008C102B"/>
    <w:rsid w:val="008C2B18"/>
    <w:rsid w:val="008C3916"/>
    <w:rsid w:val="008C5CBF"/>
    <w:rsid w:val="008C6DF5"/>
    <w:rsid w:val="008C7CFB"/>
    <w:rsid w:val="008D159F"/>
    <w:rsid w:val="008D57E2"/>
    <w:rsid w:val="008E2422"/>
    <w:rsid w:val="008E26FE"/>
    <w:rsid w:val="008E3F5F"/>
    <w:rsid w:val="008E63E0"/>
    <w:rsid w:val="008F0A31"/>
    <w:rsid w:val="008F0B1D"/>
    <w:rsid w:val="008F1410"/>
    <w:rsid w:val="008F17CB"/>
    <w:rsid w:val="008F3649"/>
    <w:rsid w:val="008F522C"/>
    <w:rsid w:val="008F71CF"/>
    <w:rsid w:val="008F72FD"/>
    <w:rsid w:val="008F7960"/>
    <w:rsid w:val="008F7C59"/>
    <w:rsid w:val="0090375B"/>
    <w:rsid w:val="0090464A"/>
    <w:rsid w:val="00910CB4"/>
    <w:rsid w:val="009125CB"/>
    <w:rsid w:val="009125FA"/>
    <w:rsid w:val="009128A1"/>
    <w:rsid w:val="00913DF2"/>
    <w:rsid w:val="00920D2E"/>
    <w:rsid w:val="0092420E"/>
    <w:rsid w:val="00935112"/>
    <w:rsid w:val="00940418"/>
    <w:rsid w:val="00941ADD"/>
    <w:rsid w:val="00942F41"/>
    <w:rsid w:val="00943442"/>
    <w:rsid w:val="00946A3C"/>
    <w:rsid w:val="00953EE6"/>
    <w:rsid w:val="00954D5D"/>
    <w:rsid w:val="00957D2E"/>
    <w:rsid w:val="0096279B"/>
    <w:rsid w:val="009633D1"/>
    <w:rsid w:val="00966F34"/>
    <w:rsid w:val="00971A4D"/>
    <w:rsid w:val="00973FD2"/>
    <w:rsid w:val="0097426A"/>
    <w:rsid w:val="009764D1"/>
    <w:rsid w:val="0098249A"/>
    <w:rsid w:val="009868B4"/>
    <w:rsid w:val="00986C2C"/>
    <w:rsid w:val="009921A9"/>
    <w:rsid w:val="009930CE"/>
    <w:rsid w:val="00994921"/>
    <w:rsid w:val="00995C95"/>
    <w:rsid w:val="00996B29"/>
    <w:rsid w:val="009A0649"/>
    <w:rsid w:val="009A1249"/>
    <w:rsid w:val="009A41D0"/>
    <w:rsid w:val="009A5720"/>
    <w:rsid w:val="009A7103"/>
    <w:rsid w:val="009A7408"/>
    <w:rsid w:val="009A7900"/>
    <w:rsid w:val="009B051B"/>
    <w:rsid w:val="009B5BFA"/>
    <w:rsid w:val="009B6B37"/>
    <w:rsid w:val="009B75D5"/>
    <w:rsid w:val="009B78C7"/>
    <w:rsid w:val="009B7923"/>
    <w:rsid w:val="009C0624"/>
    <w:rsid w:val="009C0781"/>
    <w:rsid w:val="009C262B"/>
    <w:rsid w:val="009C2B77"/>
    <w:rsid w:val="009C39CD"/>
    <w:rsid w:val="009C4819"/>
    <w:rsid w:val="009C5FD4"/>
    <w:rsid w:val="009D11DF"/>
    <w:rsid w:val="009D11FC"/>
    <w:rsid w:val="009D1AC3"/>
    <w:rsid w:val="009D28E9"/>
    <w:rsid w:val="009D7AB1"/>
    <w:rsid w:val="009E265F"/>
    <w:rsid w:val="009E3A9B"/>
    <w:rsid w:val="009E4258"/>
    <w:rsid w:val="009E4D5C"/>
    <w:rsid w:val="009E7878"/>
    <w:rsid w:val="009F003C"/>
    <w:rsid w:val="009F26E6"/>
    <w:rsid w:val="009F6AA0"/>
    <w:rsid w:val="00A00B62"/>
    <w:rsid w:val="00A02D7D"/>
    <w:rsid w:val="00A06538"/>
    <w:rsid w:val="00A07D41"/>
    <w:rsid w:val="00A11719"/>
    <w:rsid w:val="00A117D4"/>
    <w:rsid w:val="00A1288F"/>
    <w:rsid w:val="00A131C3"/>
    <w:rsid w:val="00A15D34"/>
    <w:rsid w:val="00A16FD8"/>
    <w:rsid w:val="00A17EAC"/>
    <w:rsid w:val="00A26E40"/>
    <w:rsid w:val="00A27A86"/>
    <w:rsid w:val="00A324A1"/>
    <w:rsid w:val="00A325B8"/>
    <w:rsid w:val="00A35E18"/>
    <w:rsid w:val="00A41F19"/>
    <w:rsid w:val="00A42681"/>
    <w:rsid w:val="00A43A58"/>
    <w:rsid w:val="00A451A6"/>
    <w:rsid w:val="00A45994"/>
    <w:rsid w:val="00A50553"/>
    <w:rsid w:val="00A539BD"/>
    <w:rsid w:val="00A555DB"/>
    <w:rsid w:val="00A57628"/>
    <w:rsid w:val="00A60BD5"/>
    <w:rsid w:val="00A611B3"/>
    <w:rsid w:val="00A65AB9"/>
    <w:rsid w:val="00A67C65"/>
    <w:rsid w:val="00A700C9"/>
    <w:rsid w:val="00A70189"/>
    <w:rsid w:val="00A7110F"/>
    <w:rsid w:val="00A71139"/>
    <w:rsid w:val="00A72818"/>
    <w:rsid w:val="00A73BA0"/>
    <w:rsid w:val="00A73F39"/>
    <w:rsid w:val="00A75686"/>
    <w:rsid w:val="00A812CB"/>
    <w:rsid w:val="00A836A4"/>
    <w:rsid w:val="00A87BBB"/>
    <w:rsid w:val="00A900E4"/>
    <w:rsid w:val="00A914AD"/>
    <w:rsid w:val="00A92464"/>
    <w:rsid w:val="00A9288F"/>
    <w:rsid w:val="00AA19E9"/>
    <w:rsid w:val="00AA24A1"/>
    <w:rsid w:val="00AA24A4"/>
    <w:rsid w:val="00AA3F34"/>
    <w:rsid w:val="00AA4A92"/>
    <w:rsid w:val="00AA5251"/>
    <w:rsid w:val="00AA55E1"/>
    <w:rsid w:val="00AA6753"/>
    <w:rsid w:val="00AA67E6"/>
    <w:rsid w:val="00AA6B66"/>
    <w:rsid w:val="00AA78EA"/>
    <w:rsid w:val="00AB0E13"/>
    <w:rsid w:val="00AB11BD"/>
    <w:rsid w:val="00AB5448"/>
    <w:rsid w:val="00AB5CA1"/>
    <w:rsid w:val="00AC0A5D"/>
    <w:rsid w:val="00AC20B8"/>
    <w:rsid w:val="00AC426B"/>
    <w:rsid w:val="00AC651B"/>
    <w:rsid w:val="00AD132A"/>
    <w:rsid w:val="00AD1901"/>
    <w:rsid w:val="00AD1922"/>
    <w:rsid w:val="00AD4AFC"/>
    <w:rsid w:val="00AD5DB4"/>
    <w:rsid w:val="00AD7F93"/>
    <w:rsid w:val="00AE0253"/>
    <w:rsid w:val="00AE21B1"/>
    <w:rsid w:val="00AE5DF8"/>
    <w:rsid w:val="00AE77BE"/>
    <w:rsid w:val="00AF2344"/>
    <w:rsid w:val="00AF29BA"/>
    <w:rsid w:val="00AF5F9B"/>
    <w:rsid w:val="00B00BDB"/>
    <w:rsid w:val="00B013AD"/>
    <w:rsid w:val="00B01FF7"/>
    <w:rsid w:val="00B02B42"/>
    <w:rsid w:val="00B031E5"/>
    <w:rsid w:val="00B0678F"/>
    <w:rsid w:val="00B177FE"/>
    <w:rsid w:val="00B208AA"/>
    <w:rsid w:val="00B21A98"/>
    <w:rsid w:val="00B24538"/>
    <w:rsid w:val="00B25A10"/>
    <w:rsid w:val="00B33953"/>
    <w:rsid w:val="00B350CD"/>
    <w:rsid w:val="00B35910"/>
    <w:rsid w:val="00B36B4A"/>
    <w:rsid w:val="00B40134"/>
    <w:rsid w:val="00B40C25"/>
    <w:rsid w:val="00B4466E"/>
    <w:rsid w:val="00B4530F"/>
    <w:rsid w:val="00B46B38"/>
    <w:rsid w:val="00B47826"/>
    <w:rsid w:val="00B52078"/>
    <w:rsid w:val="00B52B13"/>
    <w:rsid w:val="00B52FC6"/>
    <w:rsid w:val="00B54994"/>
    <w:rsid w:val="00B56A2C"/>
    <w:rsid w:val="00B57672"/>
    <w:rsid w:val="00B60739"/>
    <w:rsid w:val="00B61DE3"/>
    <w:rsid w:val="00B62900"/>
    <w:rsid w:val="00B62A5E"/>
    <w:rsid w:val="00B62B7D"/>
    <w:rsid w:val="00B63057"/>
    <w:rsid w:val="00B64CB0"/>
    <w:rsid w:val="00B65994"/>
    <w:rsid w:val="00B73448"/>
    <w:rsid w:val="00B738C0"/>
    <w:rsid w:val="00B745DD"/>
    <w:rsid w:val="00B76B05"/>
    <w:rsid w:val="00B775B9"/>
    <w:rsid w:val="00B83C5A"/>
    <w:rsid w:val="00B8401C"/>
    <w:rsid w:val="00B915A0"/>
    <w:rsid w:val="00BA0A0F"/>
    <w:rsid w:val="00BA0DFC"/>
    <w:rsid w:val="00BA143F"/>
    <w:rsid w:val="00BA2557"/>
    <w:rsid w:val="00BA7B3C"/>
    <w:rsid w:val="00BB0469"/>
    <w:rsid w:val="00BB4F4C"/>
    <w:rsid w:val="00BC294A"/>
    <w:rsid w:val="00BC300A"/>
    <w:rsid w:val="00BC31A6"/>
    <w:rsid w:val="00BC4C4A"/>
    <w:rsid w:val="00BD1B11"/>
    <w:rsid w:val="00BD2403"/>
    <w:rsid w:val="00BD2E8C"/>
    <w:rsid w:val="00BD341A"/>
    <w:rsid w:val="00BD4151"/>
    <w:rsid w:val="00BE0564"/>
    <w:rsid w:val="00BE0946"/>
    <w:rsid w:val="00BE0A34"/>
    <w:rsid w:val="00BE184D"/>
    <w:rsid w:val="00BE4D92"/>
    <w:rsid w:val="00BF5961"/>
    <w:rsid w:val="00C01983"/>
    <w:rsid w:val="00C04C3F"/>
    <w:rsid w:val="00C06C27"/>
    <w:rsid w:val="00C07801"/>
    <w:rsid w:val="00C079C6"/>
    <w:rsid w:val="00C079FC"/>
    <w:rsid w:val="00C1095E"/>
    <w:rsid w:val="00C12DF7"/>
    <w:rsid w:val="00C13F09"/>
    <w:rsid w:val="00C168D9"/>
    <w:rsid w:val="00C20A62"/>
    <w:rsid w:val="00C23BB0"/>
    <w:rsid w:val="00C24952"/>
    <w:rsid w:val="00C24B85"/>
    <w:rsid w:val="00C25B48"/>
    <w:rsid w:val="00C261A4"/>
    <w:rsid w:val="00C31D3E"/>
    <w:rsid w:val="00C367A4"/>
    <w:rsid w:val="00C37541"/>
    <w:rsid w:val="00C3774B"/>
    <w:rsid w:val="00C41813"/>
    <w:rsid w:val="00C42EE0"/>
    <w:rsid w:val="00C47000"/>
    <w:rsid w:val="00C531DF"/>
    <w:rsid w:val="00C61144"/>
    <w:rsid w:val="00C61F1E"/>
    <w:rsid w:val="00C620A5"/>
    <w:rsid w:val="00C622F4"/>
    <w:rsid w:val="00C63A52"/>
    <w:rsid w:val="00C65D17"/>
    <w:rsid w:val="00C7193A"/>
    <w:rsid w:val="00C73B93"/>
    <w:rsid w:val="00C7547A"/>
    <w:rsid w:val="00C7743B"/>
    <w:rsid w:val="00C779D2"/>
    <w:rsid w:val="00C80B44"/>
    <w:rsid w:val="00C841C3"/>
    <w:rsid w:val="00C84BB8"/>
    <w:rsid w:val="00C901D0"/>
    <w:rsid w:val="00C9039D"/>
    <w:rsid w:val="00C9111F"/>
    <w:rsid w:val="00C91709"/>
    <w:rsid w:val="00C91DDB"/>
    <w:rsid w:val="00C92837"/>
    <w:rsid w:val="00C93B49"/>
    <w:rsid w:val="00C95B14"/>
    <w:rsid w:val="00C95C7A"/>
    <w:rsid w:val="00C96940"/>
    <w:rsid w:val="00CA12F7"/>
    <w:rsid w:val="00CA25B0"/>
    <w:rsid w:val="00CA3378"/>
    <w:rsid w:val="00CA4119"/>
    <w:rsid w:val="00CA64FE"/>
    <w:rsid w:val="00CA6BD3"/>
    <w:rsid w:val="00CB3D75"/>
    <w:rsid w:val="00CB4889"/>
    <w:rsid w:val="00CB48D8"/>
    <w:rsid w:val="00CB4FBD"/>
    <w:rsid w:val="00CB6247"/>
    <w:rsid w:val="00CB760F"/>
    <w:rsid w:val="00CB7EEC"/>
    <w:rsid w:val="00CC20D0"/>
    <w:rsid w:val="00CC3E77"/>
    <w:rsid w:val="00CC48A2"/>
    <w:rsid w:val="00CC5668"/>
    <w:rsid w:val="00CD1B28"/>
    <w:rsid w:val="00CD5C28"/>
    <w:rsid w:val="00CE0653"/>
    <w:rsid w:val="00CE08C3"/>
    <w:rsid w:val="00CE08ED"/>
    <w:rsid w:val="00CE68B1"/>
    <w:rsid w:val="00CE733B"/>
    <w:rsid w:val="00CF0271"/>
    <w:rsid w:val="00CF1A6E"/>
    <w:rsid w:val="00CF320C"/>
    <w:rsid w:val="00CF3329"/>
    <w:rsid w:val="00CF3D58"/>
    <w:rsid w:val="00CF5B9A"/>
    <w:rsid w:val="00CF6DBD"/>
    <w:rsid w:val="00D05464"/>
    <w:rsid w:val="00D06DD5"/>
    <w:rsid w:val="00D1116F"/>
    <w:rsid w:val="00D11DE0"/>
    <w:rsid w:val="00D15403"/>
    <w:rsid w:val="00D217FC"/>
    <w:rsid w:val="00D22CD4"/>
    <w:rsid w:val="00D23817"/>
    <w:rsid w:val="00D2549D"/>
    <w:rsid w:val="00D269AB"/>
    <w:rsid w:val="00D30CC1"/>
    <w:rsid w:val="00D321B3"/>
    <w:rsid w:val="00D341AD"/>
    <w:rsid w:val="00D345F9"/>
    <w:rsid w:val="00D412D8"/>
    <w:rsid w:val="00D4322B"/>
    <w:rsid w:val="00D433F8"/>
    <w:rsid w:val="00D43B1E"/>
    <w:rsid w:val="00D46B69"/>
    <w:rsid w:val="00D4701F"/>
    <w:rsid w:val="00D50571"/>
    <w:rsid w:val="00D50B9A"/>
    <w:rsid w:val="00D51F6E"/>
    <w:rsid w:val="00D56E3E"/>
    <w:rsid w:val="00D61FB8"/>
    <w:rsid w:val="00D62430"/>
    <w:rsid w:val="00D65466"/>
    <w:rsid w:val="00D65525"/>
    <w:rsid w:val="00D756E6"/>
    <w:rsid w:val="00D80A6A"/>
    <w:rsid w:val="00D82181"/>
    <w:rsid w:val="00D824B5"/>
    <w:rsid w:val="00D86953"/>
    <w:rsid w:val="00D86A9E"/>
    <w:rsid w:val="00D87300"/>
    <w:rsid w:val="00D87435"/>
    <w:rsid w:val="00D90F86"/>
    <w:rsid w:val="00D95AEA"/>
    <w:rsid w:val="00D96CAD"/>
    <w:rsid w:val="00DA0CD3"/>
    <w:rsid w:val="00DA0E50"/>
    <w:rsid w:val="00DA4EB2"/>
    <w:rsid w:val="00DA7070"/>
    <w:rsid w:val="00DA7F11"/>
    <w:rsid w:val="00DB300E"/>
    <w:rsid w:val="00DB3917"/>
    <w:rsid w:val="00DB4DE1"/>
    <w:rsid w:val="00DB6B58"/>
    <w:rsid w:val="00DB6C54"/>
    <w:rsid w:val="00DB70C6"/>
    <w:rsid w:val="00DC16E3"/>
    <w:rsid w:val="00DC42A3"/>
    <w:rsid w:val="00DC4FA9"/>
    <w:rsid w:val="00DD0C18"/>
    <w:rsid w:val="00DD0D78"/>
    <w:rsid w:val="00DD4495"/>
    <w:rsid w:val="00DD481A"/>
    <w:rsid w:val="00DD5CF0"/>
    <w:rsid w:val="00DD60E0"/>
    <w:rsid w:val="00DE04E9"/>
    <w:rsid w:val="00DE1D60"/>
    <w:rsid w:val="00DE2A23"/>
    <w:rsid w:val="00DE3BBA"/>
    <w:rsid w:val="00DE6404"/>
    <w:rsid w:val="00DF367B"/>
    <w:rsid w:val="00DF3819"/>
    <w:rsid w:val="00DF3BEA"/>
    <w:rsid w:val="00DF4AF7"/>
    <w:rsid w:val="00DF73C1"/>
    <w:rsid w:val="00DF7ACE"/>
    <w:rsid w:val="00E009DE"/>
    <w:rsid w:val="00E01985"/>
    <w:rsid w:val="00E0335F"/>
    <w:rsid w:val="00E04A67"/>
    <w:rsid w:val="00E10A55"/>
    <w:rsid w:val="00E11976"/>
    <w:rsid w:val="00E14180"/>
    <w:rsid w:val="00E14627"/>
    <w:rsid w:val="00E15EB0"/>
    <w:rsid w:val="00E16890"/>
    <w:rsid w:val="00E170A4"/>
    <w:rsid w:val="00E21BA1"/>
    <w:rsid w:val="00E2612C"/>
    <w:rsid w:val="00E31EDC"/>
    <w:rsid w:val="00E31EDF"/>
    <w:rsid w:val="00E32968"/>
    <w:rsid w:val="00E329C6"/>
    <w:rsid w:val="00E33DE9"/>
    <w:rsid w:val="00E40DC2"/>
    <w:rsid w:val="00E420CC"/>
    <w:rsid w:val="00E4221A"/>
    <w:rsid w:val="00E443C0"/>
    <w:rsid w:val="00E46535"/>
    <w:rsid w:val="00E47A0F"/>
    <w:rsid w:val="00E50DC3"/>
    <w:rsid w:val="00E531AF"/>
    <w:rsid w:val="00E5391D"/>
    <w:rsid w:val="00E57AFB"/>
    <w:rsid w:val="00E6149B"/>
    <w:rsid w:val="00E61A3D"/>
    <w:rsid w:val="00E622B8"/>
    <w:rsid w:val="00E632F9"/>
    <w:rsid w:val="00E63432"/>
    <w:rsid w:val="00E667E2"/>
    <w:rsid w:val="00E67187"/>
    <w:rsid w:val="00E706A6"/>
    <w:rsid w:val="00E71B26"/>
    <w:rsid w:val="00E728F5"/>
    <w:rsid w:val="00E73955"/>
    <w:rsid w:val="00E75AEC"/>
    <w:rsid w:val="00E76315"/>
    <w:rsid w:val="00E77900"/>
    <w:rsid w:val="00E779D8"/>
    <w:rsid w:val="00E77AB6"/>
    <w:rsid w:val="00E829B6"/>
    <w:rsid w:val="00E84E51"/>
    <w:rsid w:val="00E85A3E"/>
    <w:rsid w:val="00E901A3"/>
    <w:rsid w:val="00E929D4"/>
    <w:rsid w:val="00EA01D1"/>
    <w:rsid w:val="00EA082D"/>
    <w:rsid w:val="00EA133E"/>
    <w:rsid w:val="00EA68E7"/>
    <w:rsid w:val="00EA7C87"/>
    <w:rsid w:val="00EB0AA3"/>
    <w:rsid w:val="00EB197B"/>
    <w:rsid w:val="00EB1E2D"/>
    <w:rsid w:val="00EB31C2"/>
    <w:rsid w:val="00EB510B"/>
    <w:rsid w:val="00EB6D80"/>
    <w:rsid w:val="00EB7B3A"/>
    <w:rsid w:val="00EB7ED3"/>
    <w:rsid w:val="00EC0926"/>
    <w:rsid w:val="00EC1995"/>
    <w:rsid w:val="00EC6947"/>
    <w:rsid w:val="00EC704F"/>
    <w:rsid w:val="00EC7A53"/>
    <w:rsid w:val="00ED0331"/>
    <w:rsid w:val="00ED0608"/>
    <w:rsid w:val="00ED2656"/>
    <w:rsid w:val="00ED40D4"/>
    <w:rsid w:val="00ED6C87"/>
    <w:rsid w:val="00ED778F"/>
    <w:rsid w:val="00ED7E43"/>
    <w:rsid w:val="00ED7F02"/>
    <w:rsid w:val="00EE110F"/>
    <w:rsid w:val="00EE1473"/>
    <w:rsid w:val="00EE5A4E"/>
    <w:rsid w:val="00EE5DC5"/>
    <w:rsid w:val="00EF09E5"/>
    <w:rsid w:val="00EF1149"/>
    <w:rsid w:val="00EF17AA"/>
    <w:rsid w:val="00EF352E"/>
    <w:rsid w:val="00EF3EF1"/>
    <w:rsid w:val="00EF71B5"/>
    <w:rsid w:val="00F01698"/>
    <w:rsid w:val="00F02E49"/>
    <w:rsid w:val="00F03377"/>
    <w:rsid w:val="00F034D8"/>
    <w:rsid w:val="00F034FB"/>
    <w:rsid w:val="00F04D89"/>
    <w:rsid w:val="00F102AC"/>
    <w:rsid w:val="00F107B1"/>
    <w:rsid w:val="00F10A1D"/>
    <w:rsid w:val="00F12B6A"/>
    <w:rsid w:val="00F146D0"/>
    <w:rsid w:val="00F15369"/>
    <w:rsid w:val="00F20085"/>
    <w:rsid w:val="00F226BE"/>
    <w:rsid w:val="00F22B82"/>
    <w:rsid w:val="00F23D01"/>
    <w:rsid w:val="00F23D6A"/>
    <w:rsid w:val="00F2489D"/>
    <w:rsid w:val="00F273D9"/>
    <w:rsid w:val="00F27404"/>
    <w:rsid w:val="00F309E5"/>
    <w:rsid w:val="00F34AB4"/>
    <w:rsid w:val="00F354CC"/>
    <w:rsid w:val="00F36414"/>
    <w:rsid w:val="00F364C3"/>
    <w:rsid w:val="00F36A9C"/>
    <w:rsid w:val="00F371D3"/>
    <w:rsid w:val="00F41F41"/>
    <w:rsid w:val="00F50378"/>
    <w:rsid w:val="00F538BC"/>
    <w:rsid w:val="00F54EFA"/>
    <w:rsid w:val="00F60094"/>
    <w:rsid w:val="00F646C4"/>
    <w:rsid w:val="00F76511"/>
    <w:rsid w:val="00F80A8B"/>
    <w:rsid w:val="00F83184"/>
    <w:rsid w:val="00F84DE5"/>
    <w:rsid w:val="00F85464"/>
    <w:rsid w:val="00F860DA"/>
    <w:rsid w:val="00F86CC4"/>
    <w:rsid w:val="00F87546"/>
    <w:rsid w:val="00F90AC2"/>
    <w:rsid w:val="00F90F8E"/>
    <w:rsid w:val="00F91DA8"/>
    <w:rsid w:val="00F9298A"/>
    <w:rsid w:val="00F94D95"/>
    <w:rsid w:val="00F95E5B"/>
    <w:rsid w:val="00F96A49"/>
    <w:rsid w:val="00F96CEC"/>
    <w:rsid w:val="00F9774B"/>
    <w:rsid w:val="00FA021F"/>
    <w:rsid w:val="00FA17C6"/>
    <w:rsid w:val="00FA6F7E"/>
    <w:rsid w:val="00FB06E7"/>
    <w:rsid w:val="00FB4649"/>
    <w:rsid w:val="00FB58E4"/>
    <w:rsid w:val="00FC1434"/>
    <w:rsid w:val="00FC1793"/>
    <w:rsid w:val="00FC2B3C"/>
    <w:rsid w:val="00FC2C4D"/>
    <w:rsid w:val="00FC7330"/>
    <w:rsid w:val="00FC7C5F"/>
    <w:rsid w:val="00FC7CFA"/>
    <w:rsid w:val="00FD045E"/>
    <w:rsid w:val="00FD1A8A"/>
    <w:rsid w:val="00FD287B"/>
    <w:rsid w:val="00FD3854"/>
    <w:rsid w:val="00FD4FF8"/>
    <w:rsid w:val="00FD5D47"/>
    <w:rsid w:val="00FD776E"/>
    <w:rsid w:val="00FD79A4"/>
    <w:rsid w:val="00FE2077"/>
    <w:rsid w:val="00FE601D"/>
    <w:rsid w:val="00FF13BA"/>
    <w:rsid w:val="00FF5E1E"/>
    <w:rsid w:val="00FF6F7A"/>
    <w:rsid w:val="00FF7074"/>
    <w:rsid w:val="00FF7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1313D26-07B4-438A-A847-6F39EA7DA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BBA"/>
    <w:pPr>
      <w:widowControl w:val="0"/>
      <w:suppressAutoHyphens/>
      <w:overflowPunct w:val="0"/>
      <w:autoSpaceDE w:val="0"/>
      <w:autoSpaceDN w:val="0"/>
      <w:adjustRightInd w:val="0"/>
      <w:textAlignment w:val="baseline"/>
    </w:pPr>
    <w:rPr>
      <w:kern w:val="1"/>
      <w:sz w:val="22"/>
    </w:rPr>
  </w:style>
  <w:style w:type="paragraph" w:styleId="Heading1">
    <w:name w:val="heading 1"/>
    <w:next w:val="BodyText"/>
    <w:link w:val="Heading1Char1"/>
    <w:qFormat/>
    <w:rsid w:val="008035FE"/>
    <w:pPr>
      <w:keepNext/>
      <w:numPr>
        <w:numId w:val="28"/>
      </w:numPr>
      <w:pBdr>
        <w:bottom w:val="single" w:sz="4" w:space="1" w:color="auto"/>
      </w:pBdr>
      <w:spacing w:before="240" w:after="240"/>
      <w:jc w:val="both"/>
      <w:outlineLvl w:val="0"/>
    </w:pPr>
    <w:rPr>
      <w:rFonts w:ascii="Calibri" w:hAnsi="Calibri" w:cs="Arial"/>
      <w:b/>
      <w:bCs/>
      <w:color w:val="365F91" w:themeColor="accent1" w:themeShade="BF"/>
      <w:kern w:val="32"/>
      <w:sz w:val="28"/>
    </w:rPr>
  </w:style>
  <w:style w:type="paragraph" w:styleId="Heading2">
    <w:name w:val="heading 2"/>
    <w:basedOn w:val="Heading1"/>
    <w:next w:val="BodyText"/>
    <w:link w:val="Heading2Char"/>
    <w:qFormat/>
    <w:rsid w:val="008035FE"/>
    <w:pPr>
      <w:numPr>
        <w:ilvl w:val="1"/>
      </w:numPr>
      <w:pBdr>
        <w:bottom w:val="none" w:sz="0" w:space="0" w:color="auto"/>
      </w:pBdr>
      <w:tabs>
        <w:tab w:val="left" w:pos="1080"/>
      </w:tabs>
      <w:spacing w:after="120"/>
      <w:jc w:val="left"/>
      <w:outlineLvl w:val="1"/>
    </w:pPr>
    <w:rPr>
      <w:kern w:val="0"/>
      <w:sz w:val="24"/>
      <w:szCs w:val="28"/>
    </w:rPr>
  </w:style>
  <w:style w:type="paragraph" w:styleId="Heading3">
    <w:name w:val="heading 3"/>
    <w:basedOn w:val="Heading2"/>
    <w:next w:val="BodyText"/>
    <w:link w:val="Heading3Char"/>
    <w:qFormat/>
    <w:rsid w:val="008035FE"/>
    <w:pPr>
      <w:numPr>
        <w:ilvl w:val="2"/>
      </w:numPr>
      <w:tabs>
        <w:tab w:val="left" w:pos="360"/>
      </w:tabs>
      <w:outlineLvl w:val="2"/>
    </w:pPr>
    <w:rPr>
      <w:i/>
      <w:sz w:val="22"/>
    </w:rPr>
  </w:style>
  <w:style w:type="paragraph" w:styleId="Heading4">
    <w:name w:val="heading 4"/>
    <w:basedOn w:val="Heading3"/>
    <w:next w:val="Normal"/>
    <w:link w:val="Heading4Char"/>
    <w:qFormat/>
    <w:rsid w:val="00D46B69"/>
    <w:pPr>
      <w:numPr>
        <w:ilvl w:val="3"/>
      </w:numPr>
      <w:outlineLvl w:val="3"/>
    </w:pPr>
    <w:rPr>
      <w:rFonts w:ascii="Arial Narrow" w:hAnsi="Arial Narrow"/>
      <w:b w:val="0"/>
      <w:i w:val="0"/>
      <w:color w:val="auto"/>
    </w:rPr>
  </w:style>
  <w:style w:type="paragraph" w:styleId="Heading5">
    <w:name w:val="heading 5"/>
    <w:basedOn w:val="Normal"/>
    <w:next w:val="Normal"/>
    <w:link w:val="Heading5Char"/>
    <w:qFormat/>
    <w:rsid w:val="00CD1B28"/>
    <w:pPr>
      <w:widowControl/>
      <w:numPr>
        <w:ilvl w:val="4"/>
        <w:numId w:val="28"/>
      </w:numPr>
      <w:suppressAutoHyphens w:val="0"/>
      <w:overflowPunct/>
      <w:autoSpaceDE/>
      <w:autoSpaceDN/>
      <w:adjustRightInd/>
      <w:spacing w:before="240" w:after="60"/>
      <w:textAlignment w:val="auto"/>
      <w:outlineLvl w:val="4"/>
    </w:pPr>
    <w:rPr>
      <w:rFonts w:ascii="Arial Narrow" w:hAnsi="Arial Narrow"/>
      <w:kern w:val="0"/>
      <w:sz w:val="20"/>
      <w:szCs w:val="26"/>
    </w:rPr>
  </w:style>
  <w:style w:type="paragraph" w:styleId="Heading6">
    <w:name w:val="heading 6"/>
    <w:basedOn w:val="Normal"/>
    <w:next w:val="Normal"/>
    <w:link w:val="Heading6Char"/>
    <w:rsid w:val="00896C46"/>
    <w:pPr>
      <w:widowControl/>
      <w:numPr>
        <w:ilvl w:val="5"/>
        <w:numId w:val="26"/>
      </w:numPr>
      <w:suppressAutoHyphens w:val="0"/>
      <w:overflowPunct/>
      <w:autoSpaceDE/>
      <w:autoSpaceDN/>
      <w:adjustRightInd/>
      <w:spacing w:before="240" w:after="60"/>
      <w:textAlignment w:val="auto"/>
      <w:outlineLvl w:val="5"/>
    </w:pPr>
    <w:rPr>
      <w:rFonts w:ascii="Arial Narrow" w:hAnsi="Arial Narrow"/>
      <w:kern w:val="0"/>
      <w:sz w:val="20"/>
      <w:szCs w:val="22"/>
    </w:rPr>
  </w:style>
  <w:style w:type="paragraph" w:styleId="Heading7">
    <w:name w:val="heading 7"/>
    <w:basedOn w:val="Normal"/>
    <w:next w:val="Normal"/>
    <w:link w:val="Heading7Char"/>
    <w:rsid w:val="00896C46"/>
    <w:pPr>
      <w:widowControl/>
      <w:numPr>
        <w:ilvl w:val="6"/>
        <w:numId w:val="26"/>
      </w:numPr>
      <w:suppressAutoHyphens w:val="0"/>
      <w:overflowPunct/>
      <w:autoSpaceDE/>
      <w:autoSpaceDN/>
      <w:adjustRightInd/>
      <w:spacing w:before="240" w:after="60"/>
      <w:textAlignment w:val="auto"/>
      <w:outlineLvl w:val="6"/>
    </w:pPr>
    <w:rPr>
      <w:rFonts w:ascii="Arial Narrow" w:hAnsi="Arial Narrow"/>
      <w:kern w:val="0"/>
      <w:sz w:val="20"/>
      <w:szCs w:val="24"/>
    </w:rPr>
  </w:style>
  <w:style w:type="paragraph" w:styleId="Heading8">
    <w:name w:val="heading 8"/>
    <w:basedOn w:val="Normal"/>
    <w:next w:val="Normal"/>
    <w:link w:val="Heading8Char"/>
    <w:rsid w:val="00896C46"/>
    <w:pPr>
      <w:widowControl/>
      <w:numPr>
        <w:ilvl w:val="7"/>
        <w:numId w:val="26"/>
      </w:numPr>
      <w:suppressAutoHyphens w:val="0"/>
      <w:overflowPunct/>
      <w:autoSpaceDE/>
      <w:autoSpaceDN/>
      <w:adjustRightInd/>
      <w:spacing w:before="240" w:after="60"/>
      <w:textAlignment w:val="auto"/>
      <w:outlineLvl w:val="7"/>
    </w:pPr>
    <w:rPr>
      <w:rFonts w:ascii="Arial Narrow" w:hAnsi="Arial Narrow"/>
      <w:kern w:val="0"/>
      <w:sz w:val="20"/>
      <w:szCs w:val="24"/>
    </w:rPr>
  </w:style>
  <w:style w:type="paragraph" w:styleId="Heading9">
    <w:name w:val="heading 9"/>
    <w:basedOn w:val="Normal"/>
    <w:next w:val="Normal"/>
    <w:link w:val="Heading9Char"/>
    <w:rsid w:val="00896C46"/>
    <w:pPr>
      <w:widowControl/>
      <w:numPr>
        <w:ilvl w:val="8"/>
        <w:numId w:val="26"/>
      </w:numPr>
      <w:suppressAutoHyphens w:val="0"/>
      <w:overflowPunct/>
      <w:autoSpaceDE/>
      <w:autoSpaceDN/>
      <w:adjustRightInd/>
      <w:spacing w:before="240" w:after="60"/>
      <w:textAlignment w:val="auto"/>
      <w:outlineLvl w:val="8"/>
    </w:pPr>
    <w:rPr>
      <w:rFonts w:ascii="Arial Narrow" w:hAnsi="Arial Narrow" w:cs="Arial"/>
      <w:kern w:val="0"/>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sid w:val="00577972"/>
    <w:rPr>
      <w:rFonts w:ascii="StarSymbol" w:hAnsi="StarSymbol"/>
      <w:sz w:val="18"/>
    </w:rPr>
  </w:style>
  <w:style w:type="character" w:customStyle="1" w:styleId="NumberingSymbols">
    <w:name w:val="Numbering Symbols"/>
    <w:rsid w:val="00577972"/>
  </w:style>
  <w:style w:type="character" w:styleId="Hyperlink">
    <w:name w:val="Hyperlink"/>
    <w:uiPriority w:val="99"/>
    <w:rsid w:val="00577972"/>
    <w:rPr>
      <w:color w:val="000080"/>
      <w:u w:val="single"/>
    </w:rPr>
  </w:style>
  <w:style w:type="paragraph" w:customStyle="1" w:styleId="Heading">
    <w:name w:val="Heading"/>
    <w:basedOn w:val="Normal"/>
    <w:next w:val="BodyText"/>
    <w:rsid w:val="00577972"/>
    <w:pPr>
      <w:keepNext/>
      <w:spacing w:before="240" w:after="120"/>
    </w:pPr>
    <w:rPr>
      <w:rFonts w:ascii="Arial" w:hAnsi="Arial"/>
      <w:sz w:val="28"/>
    </w:rPr>
  </w:style>
  <w:style w:type="paragraph" w:styleId="BodyText">
    <w:name w:val="Body Text"/>
    <w:basedOn w:val="Normal"/>
    <w:link w:val="BodyTextChar"/>
    <w:uiPriority w:val="99"/>
    <w:qFormat/>
    <w:rsid w:val="00B40C25"/>
    <w:pPr>
      <w:widowControl/>
      <w:suppressAutoHyphens w:val="0"/>
      <w:overflowPunct/>
      <w:autoSpaceDE/>
      <w:autoSpaceDN/>
      <w:adjustRightInd/>
      <w:spacing w:after="120"/>
      <w:textAlignment w:val="auto"/>
    </w:pPr>
    <w:rPr>
      <w:bCs/>
      <w:kern w:val="0"/>
      <w:szCs w:val="24"/>
    </w:rPr>
  </w:style>
  <w:style w:type="paragraph" w:styleId="List">
    <w:name w:val="List"/>
    <w:basedOn w:val="BodyText"/>
    <w:semiHidden/>
    <w:rsid w:val="00577972"/>
  </w:style>
  <w:style w:type="paragraph" w:styleId="Caption">
    <w:name w:val="caption"/>
    <w:basedOn w:val="Normal"/>
    <w:rsid w:val="00EB31C2"/>
    <w:pPr>
      <w:jc w:val="center"/>
    </w:pPr>
    <w:rPr>
      <w:rFonts w:ascii="Calibri" w:hAnsi="Calibri"/>
      <w:b/>
      <w:color w:val="800000"/>
      <w:szCs w:val="22"/>
    </w:rPr>
  </w:style>
  <w:style w:type="paragraph" w:customStyle="1" w:styleId="Index">
    <w:name w:val="Index"/>
    <w:basedOn w:val="Normal"/>
    <w:rsid w:val="00577972"/>
    <w:pPr>
      <w:suppressLineNumbers/>
    </w:pPr>
  </w:style>
  <w:style w:type="paragraph" w:styleId="Subtitle">
    <w:name w:val="Subtitle"/>
    <w:basedOn w:val="Normal"/>
    <w:link w:val="SubtitleChar"/>
    <w:rsid w:val="00896C46"/>
    <w:pPr>
      <w:widowControl/>
      <w:suppressAutoHyphens w:val="0"/>
      <w:overflowPunct/>
      <w:autoSpaceDE/>
      <w:autoSpaceDN/>
      <w:adjustRightInd/>
      <w:spacing w:after="60"/>
      <w:textAlignment w:val="auto"/>
      <w:outlineLvl w:val="1"/>
    </w:pPr>
    <w:rPr>
      <w:rFonts w:ascii="Arial Narrow" w:hAnsi="Arial Narrow" w:cs="Arial"/>
      <w:smallCaps/>
      <w:color w:val="808080"/>
      <w:kern w:val="0"/>
      <w:sz w:val="34"/>
      <w:szCs w:val="24"/>
    </w:rPr>
  </w:style>
  <w:style w:type="character" w:customStyle="1" w:styleId="SubtitleChar">
    <w:name w:val="Subtitle Char"/>
    <w:basedOn w:val="DefaultParagraphFont"/>
    <w:link w:val="Subtitle"/>
    <w:rsid w:val="00896C46"/>
    <w:rPr>
      <w:rFonts w:ascii="Arial Narrow" w:hAnsi="Arial Narrow" w:cs="Arial"/>
      <w:smallCaps/>
      <w:color w:val="808080"/>
      <w:sz w:val="34"/>
      <w:szCs w:val="24"/>
    </w:rPr>
  </w:style>
  <w:style w:type="paragraph" w:styleId="TOC1">
    <w:name w:val="toc 1"/>
    <w:basedOn w:val="Normal"/>
    <w:next w:val="Normal"/>
    <w:autoRedefine/>
    <w:uiPriority w:val="39"/>
    <w:rsid w:val="004E66D5"/>
    <w:pPr>
      <w:spacing w:before="240" w:after="120"/>
    </w:pPr>
    <w:rPr>
      <w:rFonts w:asciiTheme="minorHAnsi" w:hAnsiTheme="minorHAnsi"/>
      <w:b/>
      <w:bCs/>
      <w:sz w:val="20"/>
    </w:rPr>
  </w:style>
  <w:style w:type="paragraph" w:styleId="TOC2">
    <w:name w:val="toc 2"/>
    <w:basedOn w:val="Normal"/>
    <w:next w:val="Normal"/>
    <w:autoRedefine/>
    <w:uiPriority w:val="39"/>
    <w:rsid w:val="004E66D5"/>
    <w:pPr>
      <w:spacing w:before="120"/>
      <w:ind w:left="240"/>
    </w:pPr>
    <w:rPr>
      <w:rFonts w:asciiTheme="minorHAnsi" w:hAnsiTheme="minorHAnsi"/>
      <w:i/>
      <w:iCs/>
      <w:sz w:val="20"/>
    </w:rPr>
  </w:style>
  <w:style w:type="paragraph" w:styleId="TOC3">
    <w:name w:val="toc 3"/>
    <w:basedOn w:val="Normal"/>
    <w:next w:val="Normal"/>
    <w:autoRedefine/>
    <w:uiPriority w:val="39"/>
    <w:rsid w:val="00896C46"/>
    <w:pPr>
      <w:ind w:left="480"/>
    </w:pPr>
    <w:rPr>
      <w:rFonts w:asciiTheme="minorHAnsi" w:hAnsiTheme="minorHAnsi"/>
      <w:sz w:val="20"/>
    </w:rPr>
  </w:style>
  <w:style w:type="character" w:customStyle="1" w:styleId="Heading1Char">
    <w:name w:val="Heading 1 Char"/>
    <w:basedOn w:val="DefaultParagraphFont"/>
    <w:uiPriority w:val="9"/>
    <w:rsid w:val="00896C46"/>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8035FE"/>
    <w:rPr>
      <w:rFonts w:ascii="Calibri" w:hAnsi="Calibri" w:cs="Arial"/>
      <w:b/>
      <w:bCs/>
      <w:color w:val="000000"/>
      <w:sz w:val="24"/>
      <w:szCs w:val="28"/>
    </w:rPr>
  </w:style>
  <w:style w:type="character" w:customStyle="1" w:styleId="Heading4Char">
    <w:name w:val="Heading 4 Char"/>
    <w:basedOn w:val="DefaultParagraphFont"/>
    <w:link w:val="Heading4"/>
    <w:rsid w:val="00D46B69"/>
    <w:rPr>
      <w:rFonts w:ascii="Arial Narrow" w:hAnsi="Arial Narrow" w:cs="Arial"/>
      <w:bCs/>
      <w:sz w:val="22"/>
      <w:szCs w:val="28"/>
    </w:rPr>
  </w:style>
  <w:style w:type="character" w:customStyle="1" w:styleId="Heading5Char">
    <w:name w:val="Heading 5 Char"/>
    <w:basedOn w:val="DefaultParagraphFont"/>
    <w:link w:val="Heading5"/>
    <w:rsid w:val="00CD1B28"/>
    <w:rPr>
      <w:rFonts w:ascii="Arial Narrow" w:hAnsi="Arial Narrow"/>
      <w:szCs w:val="26"/>
    </w:rPr>
  </w:style>
  <w:style w:type="character" w:customStyle="1" w:styleId="Heading6Char">
    <w:name w:val="Heading 6 Char"/>
    <w:basedOn w:val="DefaultParagraphFont"/>
    <w:link w:val="Heading6"/>
    <w:rsid w:val="00896C46"/>
    <w:rPr>
      <w:rFonts w:ascii="Arial Narrow" w:hAnsi="Arial Narrow"/>
      <w:szCs w:val="22"/>
    </w:rPr>
  </w:style>
  <w:style w:type="character" w:customStyle="1" w:styleId="Heading7Char">
    <w:name w:val="Heading 7 Char"/>
    <w:basedOn w:val="DefaultParagraphFont"/>
    <w:link w:val="Heading7"/>
    <w:rsid w:val="00896C46"/>
    <w:rPr>
      <w:rFonts w:ascii="Arial Narrow" w:hAnsi="Arial Narrow"/>
      <w:szCs w:val="24"/>
    </w:rPr>
  </w:style>
  <w:style w:type="character" w:customStyle="1" w:styleId="Heading8Char">
    <w:name w:val="Heading 8 Char"/>
    <w:basedOn w:val="DefaultParagraphFont"/>
    <w:link w:val="Heading8"/>
    <w:rsid w:val="00896C46"/>
    <w:rPr>
      <w:rFonts w:ascii="Arial Narrow" w:hAnsi="Arial Narrow"/>
      <w:szCs w:val="24"/>
    </w:rPr>
  </w:style>
  <w:style w:type="character" w:customStyle="1" w:styleId="Heading9Char">
    <w:name w:val="Heading 9 Char"/>
    <w:basedOn w:val="DefaultParagraphFont"/>
    <w:link w:val="Heading9"/>
    <w:rsid w:val="00896C46"/>
    <w:rPr>
      <w:rFonts w:ascii="Arial Narrow" w:hAnsi="Arial Narrow" w:cs="Arial"/>
      <w:szCs w:val="22"/>
    </w:rPr>
  </w:style>
  <w:style w:type="character" w:customStyle="1" w:styleId="Heading1Char1">
    <w:name w:val="Heading 1 Char1"/>
    <w:basedOn w:val="DefaultParagraphFont"/>
    <w:link w:val="Heading1"/>
    <w:rsid w:val="008035FE"/>
    <w:rPr>
      <w:rFonts w:ascii="Calibri" w:hAnsi="Calibri" w:cs="Arial"/>
      <w:b/>
      <w:bCs/>
      <w:color w:val="365F91" w:themeColor="accent1" w:themeShade="BF"/>
      <w:kern w:val="32"/>
      <w:sz w:val="28"/>
    </w:rPr>
  </w:style>
  <w:style w:type="character" w:customStyle="1" w:styleId="Heading3Char">
    <w:name w:val="Heading 3 Char"/>
    <w:basedOn w:val="DefaultParagraphFont"/>
    <w:link w:val="Heading3"/>
    <w:rsid w:val="008035FE"/>
    <w:rPr>
      <w:rFonts w:ascii="Calibri" w:hAnsi="Calibri" w:cs="Arial"/>
      <w:b/>
      <w:bCs/>
      <w:i/>
      <w:color w:val="000000"/>
      <w:sz w:val="22"/>
      <w:szCs w:val="28"/>
    </w:rPr>
  </w:style>
  <w:style w:type="numbering" w:styleId="ArticleSection">
    <w:name w:val="Outline List 3"/>
    <w:basedOn w:val="NoList"/>
    <w:rsid w:val="00896C46"/>
    <w:pPr>
      <w:numPr>
        <w:numId w:val="1"/>
      </w:numPr>
    </w:pPr>
  </w:style>
  <w:style w:type="table" w:styleId="TableGrid">
    <w:name w:val="Table Grid"/>
    <w:basedOn w:val="TableNormal"/>
    <w:uiPriority w:val="59"/>
    <w:rsid w:val="006457D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nhideWhenUsed/>
    <w:rsid w:val="002C6F66"/>
    <w:pPr>
      <w:tabs>
        <w:tab w:val="center" w:pos="4680"/>
        <w:tab w:val="right" w:pos="9360"/>
      </w:tabs>
    </w:pPr>
  </w:style>
  <w:style w:type="character" w:customStyle="1" w:styleId="HeaderChar">
    <w:name w:val="Header Char"/>
    <w:basedOn w:val="DefaultParagraphFont"/>
    <w:link w:val="Header"/>
    <w:rsid w:val="002C6F66"/>
    <w:rPr>
      <w:kern w:val="1"/>
      <w:sz w:val="24"/>
    </w:rPr>
  </w:style>
  <w:style w:type="paragraph" w:styleId="Footer">
    <w:name w:val="footer"/>
    <w:basedOn w:val="Normal"/>
    <w:link w:val="FooterChar"/>
    <w:uiPriority w:val="99"/>
    <w:unhideWhenUsed/>
    <w:rsid w:val="0013732D"/>
    <w:pPr>
      <w:pBdr>
        <w:top w:val="single" w:sz="4" w:space="1" w:color="auto"/>
      </w:pBdr>
      <w:tabs>
        <w:tab w:val="center" w:pos="4680"/>
        <w:tab w:val="right" w:pos="9360"/>
      </w:tabs>
    </w:pPr>
    <w:rPr>
      <w:rFonts w:ascii="Calibri" w:hAnsi="Calibri"/>
      <w:sz w:val="18"/>
      <w:szCs w:val="18"/>
    </w:rPr>
  </w:style>
  <w:style w:type="character" w:customStyle="1" w:styleId="FooterChar">
    <w:name w:val="Footer Char"/>
    <w:basedOn w:val="DefaultParagraphFont"/>
    <w:link w:val="Footer"/>
    <w:uiPriority w:val="99"/>
    <w:rsid w:val="0013732D"/>
    <w:rPr>
      <w:rFonts w:ascii="Calibri" w:hAnsi="Calibri"/>
      <w:kern w:val="1"/>
      <w:sz w:val="18"/>
      <w:szCs w:val="18"/>
    </w:rPr>
  </w:style>
  <w:style w:type="paragraph" w:styleId="BalloonText">
    <w:name w:val="Balloon Text"/>
    <w:basedOn w:val="Normal"/>
    <w:link w:val="BalloonTextChar"/>
    <w:uiPriority w:val="99"/>
    <w:semiHidden/>
    <w:unhideWhenUsed/>
    <w:rsid w:val="002C6F66"/>
    <w:rPr>
      <w:rFonts w:ascii="Tahoma" w:hAnsi="Tahoma" w:cs="Tahoma"/>
      <w:sz w:val="16"/>
      <w:szCs w:val="16"/>
    </w:rPr>
  </w:style>
  <w:style w:type="character" w:customStyle="1" w:styleId="BalloonTextChar">
    <w:name w:val="Balloon Text Char"/>
    <w:basedOn w:val="DefaultParagraphFont"/>
    <w:link w:val="BalloonText"/>
    <w:uiPriority w:val="99"/>
    <w:semiHidden/>
    <w:rsid w:val="002C6F66"/>
    <w:rPr>
      <w:rFonts w:ascii="Tahoma" w:hAnsi="Tahoma" w:cs="Tahoma"/>
      <w:kern w:val="1"/>
      <w:sz w:val="16"/>
      <w:szCs w:val="16"/>
    </w:rPr>
  </w:style>
  <w:style w:type="paragraph" w:styleId="ListParagraph">
    <w:name w:val="List Paragraph"/>
    <w:basedOn w:val="ListBullet0"/>
    <w:uiPriority w:val="34"/>
    <w:qFormat/>
    <w:rsid w:val="00EE5A4E"/>
    <w:pPr>
      <w:numPr>
        <w:numId w:val="30"/>
      </w:numPr>
      <w:contextualSpacing/>
    </w:pPr>
    <w:rPr>
      <w:rFonts w:ascii="Avenir 55 Roman" w:hAnsi="Avenir 55 Roman" w:cs="Avenir 55 Roman"/>
    </w:rPr>
  </w:style>
  <w:style w:type="paragraph" w:customStyle="1" w:styleId="StyleBlueLeft025">
    <w:name w:val="Style Blue Left:  0.25&quot;"/>
    <w:basedOn w:val="Normal"/>
    <w:next w:val="Normal"/>
    <w:rsid w:val="00D269AB"/>
    <w:pPr>
      <w:widowControl/>
      <w:tabs>
        <w:tab w:val="left" w:pos="360"/>
      </w:tabs>
      <w:suppressAutoHyphens w:val="0"/>
      <w:overflowPunct/>
      <w:autoSpaceDE/>
      <w:autoSpaceDN/>
      <w:adjustRightInd/>
      <w:spacing w:after="120"/>
      <w:ind w:left="360"/>
      <w:textAlignment w:val="auto"/>
    </w:pPr>
    <w:rPr>
      <w:rFonts w:ascii="Avenir 55 Roman" w:hAnsi="Avenir 55 Roman"/>
      <w:color w:val="0000FF"/>
      <w:kern w:val="0"/>
    </w:rPr>
  </w:style>
  <w:style w:type="paragraph" w:customStyle="1" w:styleId="NewHeading1">
    <w:name w:val="NewHeading1"/>
    <w:basedOn w:val="Heading1"/>
    <w:rsid w:val="00C92837"/>
    <w:pPr>
      <w:keepNext w:val="0"/>
      <w:keepLines/>
      <w:pageBreakBefore/>
      <w:numPr>
        <w:numId w:val="2"/>
      </w:numPr>
      <w:spacing w:before="360" w:after="360" w:line="440" w:lineRule="atLeast"/>
      <w:ind w:right="1382"/>
    </w:pPr>
    <w:rPr>
      <w:rFonts w:cs="Times New Roman"/>
      <w:b w:val="0"/>
      <w:bCs w:val="0"/>
      <w:smallCaps/>
      <w:spacing w:val="-35"/>
      <w:kern w:val="28"/>
      <w:sz w:val="44"/>
    </w:rPr>
  </w:style>
  <w:style w:type="paragraph" w:styleId="NoSpacing">
    <w:name w:val="No Spacing"/>
    <w:uiPriority w:val="1"/>
    <w:rsid w:val="00414134"/>
    <w:rPr>
      <w:rFonts w:ascii="Arial" w:hAnsi="Arial"/>
      <w:szCs w:val="24"/>
    </w:rPr>
  </w:style>
  <w:style w:type="character" w:styleId="CommentReference">
    <w:name w:val="annotation reference"/>
    <w:basedOn w:val="DefaultParagraphFont"/>
    <w:uiPriority w:val="99"/>
    <w:semiHidden/>
    <w:unhideWhenUsed/>
    <w:rsid w:val="00E15EB0"/>
    <w:rPr>
      <w:sz w:val="16"/>
      <w:szCs w:val="16"/>
    </w:rPr>
  </w:style>
  <w:style w:type="paragraph" w:styleId="CommentText">
    <w:name w:val="annotation text"/>
    <w:basedOn w:val="Normal"/>
    <w:link w:val="CommentTextChar"/>
    <w:uiPriority w:val="99"/>
    <w:semiHidden/>
    <w:unhideWhenUsed/>
    <w:rsid w:val="00E15EB0"/>
    <w:rPr>
      <w:sz w:val="20"/>
    </w:rPr>
  </w:style>
  <w:style w:type="character" w:customStyle="1" w:styleId="CommentTextChar">
    <w:name w:val="Comment Text Char"/>
    <w:basedOn w:val="DefaultParagraphFont"/>
    <w:link w:val="CommentText"/>
    <w:uiPriority w:val="99"/>
    <w:semiHidden/>
    <w:rsid w:val="00E15EB0"/>
    <w:rPr>
      <w:kern w:val="1"/>
    </w:rPr>
  </w:style>
  <w:style w:type="paragraph" w:styleId="CommentSubject">
    <w:name w:val="annotation subject"/>
    <w:basedOn w:val="CommentText"/>
    <w:next w:val="CommentText"/>
    <w:link w:val="CommentSubjectChar"/>
    <w:uiPriority w:val="99"/>
    <w:semiHidden/>
    <w:unhideWhenUsed/>
    <w:rsid w:val="00E15EB0"/>
    <w:rPr>
      <w:b/>
      <w:bCs/>
    </w:rPr>
  </w:style>
  <w:style w:type="character" w:customStyle="1" w:styleId="CommentSubjectChar">
    <w:name w:val="Comment Subject Char"/>
    <w:basedOn w:val="CommentTextChar"/>
    <w:link w:val="CommentSubject"/>
    <w:uiPriority w:val="99"/>
    <w:semiHidden/>
    <w:rsid w:val="00E15EB0"/>
    <w:rPr>
      <w:b/>
      <w:bCs/>
      <w:kern w:val="1"/>
    </w:rPr>
  </w:style>
  <w:style w:type="paragraph" w:styleId="HTMLPreformatted">
    <w:name w:val="HTML Preformatted"/>
    <w:basedOn w:val="Normal"/>
    <w:link w:val="HTMLPreformattedChar"/>
    <w:uiPriority w:val="99"/>
    <w:semiHidden/>
    <w:unhideWhenUsed/>
    <w:rsid w:val="00F309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kern w:val="0"/>
      <w:sz w:val="20"/>
    </w:rPr>
  </w:style>
  <w:style w:type="character" w:customStyle="1" w:styleId="HTMLPreformattedChar">
    <w:name w:val="HTML Preformatted Char"/>
    <w:basedOn w:val="DefaultParagraphFont"/>
    <w:link w:val="HTMLPreformatted"/>
    <w:uiPriority w:val="99"/>
    <w:semiHidden/>
    <w:rsid w:val="00F309E5"/>
    <w:rPr>
      <w:rFonts w:ascii="Courier New" w:hAnsi="Courier New" w:cs="Courier New"/>
    </w:rPr>
  </w:style>
  <w:style w:type="paragraph" w:customStyle="1" w:styleId="TableHeading">
    <w:name w:val="Table Heading"/>
    <w:basedOn w:val="Normal"/>
    <w:link w:val="TableHeadingChar"/>
    <w:qFormat/>
    <w:rsid w:val="00B40C25"/>
    <w:pPr>
      <w:spacing w:before="120" w:after="120"/>
    </w:pPr>
    <w:rPr>
      <w:rFonts w:ascii="Calibri" w:hAnsi="Calibri"/>
      <w:b/>
      <w:bCs/>
      <w:kern w:val="20"/>
      <w:sz w:val="20"/>
      <w:szCs w:val="22"/>
    </w:rPr>
  </w:style>
  <w:style w:type="paragraph" w:customStyle="1" w:styleId="TableBody">
    <w:name w:val="Table Body"/>
    <w:basedOn w:val="Normal"/>
    <w:link w:val="TableBodyChar"/>
    <w:qFormat/>
    <w:rsid w:val="00B40C25"/>
    <w:rPr>
      <w:rFonts w:ascii="Calibri" w:hAnsi="Calibri"/>
      <w:sz w:val="20"/>
      <w:szCs w:val="22"/>
    </w:rPr>
  </w:style>
  <w:style w:type="character" w:customStyle="1" w:styleId="TableHeadingChar">
    <w:name w:val="Table Heading Char"/>
    <w:basedOn w:val="DefaultParagraphFont"/>
    <w:link w:val="TableHeading"/>
    <w:rsid w:val="00B40C25"/>
    <w:rPr>
      <w:rFonts w:ascii="Calibri" w:hAnsi="Calibri"/>
      <w:b/>
      <w:bCs/>
      <w:kern w:val="20"/>
      <w:szCs w:val="22"/>
    </w:rPr>
  </w:style>
  <w:style w:type="paragraph" w:customStyle="1" w:styleId="HeadingOne">
    <w:name w:val="HeadingOne"/>
    <w:basedOn w:val="Heading1"/>
    <w:rsid w:val="004E66D5"/>
    <w:pPr>
      <w:numPr>
        <w:numId w:val="0"/>
      </w:numPr>
    </w:pPr>
  </w:style>
  <w:style w:type="character" w:customStyle="1" w:styleId="TableBodyChar">
    <w:name w:val="Table Body Char"/>
    <w:basedOn w:val="DefaultParagraphFont"/>
    <w:link w:val="TableBody"/>
    <w:rsid w:val="00B40C25"/>
    <w:rPr>
      <w:rFonts w:ascii="Calibri" w:hAnsi="Calibri"/>
      <w:kern w:val="1"/>
      <w:szCs w:val="22"/>
    </w:rPr>
  </w:style>
  <w:style w:type="paragraph" w:styleId="BodyText2">
    <w:name w:val="Body Text 2"/>
    <w:basedOn w:val="Normal"/>
    <w:link w:val="BodyText2Char"/>
    <w:rsid w:val="00DA7F11"/>
    <w:pPr>
      <w:widowControl/>
      <w:suppressAutoHyphens w:val="0"/>
      <w:overflowPunct/>
      <w:autoSpaceDE/>
      <w:autoSpaceDN/>
      <w:adjustRightInd/>
      <w:spacing w:after="120"/>
      <w:textAlignment w:val="auto"/>
    </w:pPr>
    <w:rPr>
      <w:rFonts w:ascii="Verdana" w:hAnsi="Verdana"/>
      <w:color w:val="0000FF"/>
      <w:kern w:val="0"/>
      <w:sz w:val="18"/>
      <w:szCs w:val="24"/>
    </w:rPr>
  </w:style>
  <w:style w:type="character" w:customStyle="1" w:styleId="BodyText2Char">
    <w:name w:val="Body Text 2 Char"/>
    <w:basedOn w:val="DefaultParagraphFont"/>
    <w:link w:val="BodyText2"/>
    <w:rsid w:val="00DA7F11"/>
    <w:rPr>
      <w:rFonts w:ascii="Verdana" w:hAnsi="Verdana"/>
      <w:color w:val="0000FF"/>
      <w:sz w:val="18"/>
      <w:szCs w:val="24"/>
    </w:rPr>
  </w:style>
  <w:style w:type="paragraph" w:styleId="BodyTextFirstIndent">
    <w:name w:val="Body Text First Indent"/>
    <w:basedOn w:val="BodyText"/>
    <w:link w:val="BodyTextFirstIndentChar"/>
    <w:rsid w:val="00DA7F11"/>
    <w:pPr>
      <w:ind w:firstLine="210"/>
    </w:pPr>
    <w:rPr>
      <w:rFonts w:ascii="Arial" w:hAnsi="Arial"/>
      <w:bCs w:val="0"/>
      <w:sz w:val="20"/>
    </w:rPr>
  </w:style>
  <w:style w:type="character" w:customStyle="1" w:styleId="BodyTextChar">
    <w:name w:val="Body Text Char"/>
    <w:basedOn w:val="DefaultParagraphFont"/>
    <w:link w:val="BodyText"/>
    <w:uiPriority w:val="99"/>
    <w:rsid w:val="00B40C25"/>
    <w:rPr>
      <w:bCs/>
      <w:sz w:val="22"/>
      <w:szCs w:val="24"/>
    </w:rPr>
  </w:style>
  <w:style w:type="character" w:customStyle="1" w:styleId="BodyTextFirstIndentChar">
    <w:name w:val="Body Text First Indent Char"/>
    <w:basedOn w:val="BodyTextChar"/>
    <w:link w:val="BodyTextFirstIndent"/>
    <w:rsid w:val="00DA7F11"/>
    <w:rPr>
      <w:rFonts w:ascii="Arial" w:hAnsi="Arial"/>
      <w:bCs/>
      <w:sz w:val="22"/>
      <w:szCs w:val="24"/>
    </w:rPr>
  </w:style>
  <w:style w:type="paragraph" w:customStyle="1" w:styleId="BodyText2ndIndent">
    <w:name w:val="Body Text 2nd Indent"/>
    <w:basedOn w:val="BodyTextFirstIndent"/>
    <w:rsid w:val="00DA7F11"/>
    <w:pPr>
      <w:ind w:left="720" w:firstLine="0"/>
    </w:pPr>
  </w:style>
  <w:style w:type="paragraph" w:styleId="BodyText3">
    <w:name w:val="Body Text 3"/>
    <w:basedOn w:val="Normal"/>
    <w:link w:val="BodyText3Char"/>
    <w:rsid w:val="00DA7F11"/>
    <w:pPr>
      <w:widowControl/>
      <w:suppressAutoHyphens w:val="0"/>
      <w:overflowPunct/>
      <w:autoSpaceDE/>
      <w:autoSpaceDN/>
      <w:adjustRightInd/>
      <w:spacing w:after="120"/>
      <w:jc w:val="both"/>
      <w:textAlignment w:val="auto"/>
    </w:pPr>
    <w:rPr>
      <w:rFonts w:ascii="Verdana" w:hAnsi="Verdana" w:cs="Arial"/>
      <w:kern w:val="0"/>
      <w:sz w:val="18"/>
    </w:rPr>
  </w:style>
  <w:style w:type="character" w:customStyle="1" w:styleId="BodyText3Char">
    <w:name w:val="Body Text 3 Char"/>
    <w:basedOn w:val="DefaultParagraphFont"/>
    <w:link w:val="BodyText3"/>
    <w:rsid w:val="00DA7F11"/>
    <w:rPr>
      <w:rFonts w:ascii="Verdana" w:hAnsi="Verdana" w:cs="Arial"/>
      <w:sz w:val="18"/>
    </w:rPr>
  </w:style>
  <w:style w:type="paragraph" w:styleId="BodyTextIndent">
    <w:name w:val="Body Text Indent"/>
    <w:basedOn w:val="Normal"/>
    <w:link w:val="BodyTextIndentChar"/>
    <w:rsid w:val="00DA7F11"/>
    <w:pPr>
      <w:widowControl/>
      <w:suppressAutoHyphens w:val="0"/>
      <w:overflowPunct/>
      <w:autoSpaceDE/>
      <w:autoSpaceDN/>
      <w:adjustRightInd/>
      <w:spacing w:after="120"/>
      <w:ind w:left="360"/>
      <w:textAlignment w:val="auto"/>
    </w:pPr>
    <w:rPr>
      <w:rFonts w:ascii="Arial" w:hAnsi="Arial"/>
      <w:kern w:val="0"/>
      <w:sz w:val="20"/>
      <w:szCs w:val="24"/>
    </w:rPr>
  </w:style>
  <w:style w:type="character" w:customStyle="1" w:styleId="BodyTextIndentChar">
    <w:name w:val="Body Text Indent Char"/>
    <w:basedOn w:val="DefaultParagraphFont"/>
    <w:link w:val="BodyTextIndent"/>
    <w:rsid w:val="00DA7F11"/>
    <w:rPr>
      <w:rFonts w:ascii="Arial" w:hAnsi="Arial"/>
      <w:szCs w:val="24"/>
    </w:rPr>
  </w:style>
  <w:style w:type="paragraph" w:styleId="BodyTextFirstIndent2">
    <w:name w:val="Body Text First Indent 2"/>
    <w:basedOn w:val="BodyTextIndent"/>
    <w:link w:val="BodyTextFirstIndent2Char"/>
    <w:rsid w:val="00DA7F11"/>
    <w:pPr>
      <w:ind w:firstLine="210"/>
    </w:pPr>
  </w:style>
  <w:style w:type="character" w:customStyle="1" w:styleId="BodyTextFirstIndent2Char">
    <w:name w:val="Body Text First Indent 2 Char"/>
    <w:basedOn w:val="BodyTextIndentChar"/>
    <w:link w:val="BodyTextFirstIndent2"/>
    <w:rsid w:val="00DA7F11"/>
    <w:rPr>
      <w:rFonts w:ascii="Arial" w:hAnsi="Arial"/>
      <w:szCs w:val="24"/>
    </w:rPr>
  </w:style>
  <w:style w:type="paragraph" w:styleId="BodyTextIndent2">
    <w:name w:val="Body Text Indent 2"/>
    <w:basedOn w:val="Normal"/>
    <w:link w:val="BodyTextIndent2Char"/>
    <w:rsid w:val="00DA7F11"/>
    <w:pPr>
      <w:widowControl/>
      <w:suppressAutoHyphens w:val="0"/>
      <w:overflowPunct/>
      <w:autoSpaceDE/>
      <w:autoSpaceDN/>
      <w:adjustRightInd/>
      <w:spacing w:after="120" w:line="480" w:lineRule="auto"/>
      <w:ind w:left="360"/>
      <w:textAlignment w:val="auto"/>
    </w:pPr>
    <w:rPr>
      <w:rFonts w:ascii="Verdana" w:hAnsi="Verdana"/>
      <w:kern w:val="0"/>
      <w:sz w:val="18"/>
      <w:szCs w:val="24"/>
    </w:rPr>
  </w:style>
  <w:style w:type="character" w:customStyle="1" w:styleId="BodyTextIndent2Char">
    <w:name w:val="Body Text Indent 2 Char"/>
    <w:basedOn w:val="DefaultParagraphFont"/>
    <w:link w:val="BodyTextIndent2"/>
    <w:rsid w:val="00DA7F11"/>
    <w:rPr>
      <w:rFonts w:ascii="Verdana" w:hAnsi="Verdana"/>
      <w:sz w:val="18"/>
      <w:szCs w:val="24"/>
    </w:rPr>
  </w:style>
  <w:style w:type="paragraph" w:styleId="BodyTextIndent3">
    <w:name w:val="Body Text Indent 3"/>
    <w:basedOn w:val="Normal"/>
    <w:link w:val="BodyTextIndent3Char"/>
    <w:rsid w:val="00DA7F11"/>
    <w:pPr>
      <w:widowControl/>
      <w:suppressAutoHyphens w:val="0"/>
      <w:overflowPunct/>
      <w:autoSpaceDE/>
      <w:autoSpaceDN/>
      <w:adjustRightInd/>
      <w:spacing w:after="120"/>
      <w:ind w:left="360"/>
      <w:textAlignment w:val="auto"/>
    </w:pPr>
    <w:rPr>
      <w:rFonts w:ascii="Arial" w:hAnsi="Arial"/>
      <w:kern w:val="0"/>
      <w:sz w:val="16"/>
      <w:szCs w:val="16"/>
    </w:rPr>
  </w:style>
  <w:style w:type="character" w:customStyle="1" w:styleId="BodyTextIndent3Char">
    <w:name w:val="Body Text Indent 3 Char"/>
    <w:basedOn w:val="DefaultParagraphFont"/>
    <w:link w:val="BodyTextIndent3"/>
    <w:rsid w:val="00DA7F11"/>
    <w:rPr>
      <w:rFonts w:ascii="Arial" w:hAnsi="Arial"/>
      <w:sz w:val="16"/>
      <w:szCs w:val="16"/>
    </w:rPr>
  </w:style>
  <w:style w:type="paragraph" w:customStyle="1" w:styleId="Body1">
    <w:name w:val="Body1"/>
    <w:basedOn w:val="Normal"/>
    <w:qFormat/>
    <w:rsid w:val="00DA7F11"/>
    <w:pPr>
      <w:widowControl/>
      <w:suppressAutoHyphens w:val="0"/>
      <w:overflowPunct/>
      <w:autoSpaceDE/>
      <w:autoSpaceDN/>
      <w:adjustRightInd/>
      <w:spacing w:before="120"/>
      <w:jc w:val="both"/>
      <w:textAlignment w:val="auto"/>
    </w:pPr>
    <w:rPr>
      <w:rFonts w:ascii="Calibri" w:eastAsia="Calibri" w:hAnsi="Calibri"/>
      <w:kern w:val="0"/>
      <w:szCs w:val="22"/>
    </w:rPr>
  </w:style>
  <w:style w:type="paragraph" w:customStyle="1" w:styleId="Body2">
    <w:name w:val="Body2"/>
    <w:basedOn w:val="Body1"/>
    <w:rsid w:val="00DA7F11"/>
    <w:pPr>
      <w:ind w:left="360"/>
    </w:pPr>
  </w:style>
  <w:style w:type="paragraph" w:customStyle="1" w:styleId="Bullet">
    <w:name w:val="Bullet"/>
    <w:basedOn w:val="Normal"/>
    <w:rsid w:val="00DA7F11"/>
    <w:pPr>
      <w:widowControl/>
      <w:numPr>
        <w:numId w:val="4"/>
      </w:numPr>
      <w:suppressAutoHyphens w:val="0"/>
      <w:overflowPunct/>
      <w:autoSpaceDE/>
      <w:autoSpaceDN/>
      <w:adjustRightInd/>
      <w:spacing w:after="120"/>
      <w:textAlignment w:val="auto"/>
    </w:pPr>
    <w:rPr>
      <w:rFonts w:ascii="Verdana" w:hAnsi="Verdana"/>
      <w:kern w:val="0"/>
      <w:sz w:val="18"/>
      <w:szCs w:val="24"/>
    </w:rPr>
  </w:style>
  <w:style w:type="paragraph" w:customStyle="1" w:styleId="BulletIndented">
    <w:name w:val="Bullet Indented"/>
    <w:basedOn w:val="Bullet"/>
    <w:rsid w:val="00DA7F11"/>
    <w:pPr>
      <w:numPr>
        <w:ilvl w:val="1"/>
        <w:numId w:val="5"/>
      </w:numPr>
    </w:pPr>
  </w:style>
  <w:style w:type="paragraph" w:customStyle="1" w:styleId="Bullet1">
    <w:name w:val="Bullet1"/>
    <w:basedOn w:val="Normal"/>
    <w:rsid w:val="00DA7F11"/>
    <w:pPr>
      <w:widowControl/>
      <w:numPr>
        <w:ilvl w:val="1"/>
        <w:numId w:val="7"/>
      </w:numPr>
      <w:suppressAutoHyphens w:val="0"/>
      <w:overflowPunct/>
      <w:autoSpaceDE/>
      <w:autoSpaceDN/>
      <w:adjustRightInd/>
      <w:spacing w:before="120"/>
      <w:jc w:val="both"/>
      <w:textAlignment w:val="auto"/>
    </w:pPr>
    <w:rPr>
      <w:rFonts w:ascii="Calibri" w:eastAsia="Calibri" w:hAnsi="Calibri"/>
      <w:kern w:val="0"/>
      <w:szCs w:val="22"/>
    </w:rPr>
  </w:style>
  <w:style w:type="paragraph" w:customStyle="1" w:styleId="Bullet2Check">
    <w:name w:val="Bullet2Check"/>
    <w:basedOn w:val="Bullet1"/>
    <w:rsid w:val="00DA7F11"/>
    <w:pPr>
      <w:numPr>
        <w:ilvl w:val="0"/>
        <w:numId w:val="0"/>
      </w:numPr>
    </w:pPr>
  </w:style>
  <w:style w:type="paragraph" w:customStyle="1" w:styleId="Bullet2Dot">
    <w:name w:val="Bullet2Dot"/>
    <w:basedOn w:val="Bullet1"/>
    <w:rsid w:val="00DA7F11"/>
    <w:pPr>
      <w:numPr>
        <w:ilvl w:val="2"/>
        <w:numId w:val="6"/>
      </w:numPr>
    </w:pPr>
  </w:style>
  <w:style w:type="paragraph" w:customStyle="1" w:styleId="Bullet3Dot">
    <w:name w:val="Bullet3Dot"/>
    <w:basedOn w:val="Bullet2Dot"/>
    <w:rsid w:val="00DA7F11"/>
    <w:pPr>
      <w:numPr>
        <w:ilvl w:val="0"/>
        <w:numId w:val="0"/>
      </w:numPr>
    </w:pPr>
  </w:style>
  <w:style w:type="paragraph" w:customStyle="1" w:styleId="Bullet4square">
    <w:name w:val="Bullet4square"/>
    <w:basedOn w:val="Bullet1"/>
    <w:rsid w:val="00DA7F11"/>
    <w:pPr>
      <w:numPr>
        <w:ilvl w:val="2"/>
      </w:numPr>
    </w:pPr>
  </w:style>
  <w:style w:type="numbering" w:customStyle="1" w:styleId="Number3">
    <w:name w:val="Number 3"/>
    <w:rsid w:val="00E2612C"/>
    <w:pPr>
      <w:numPr>
        <w:numId w:val="8"/>
      </w:numPr>
    </w:pPr>
  </w:style>
  <w:style w:type="paragraph" w:customStyle="1" w:styleId="Number1">
    <w:name w:val="Number1"/>
    <w:basedOn w:val="Body1"/>
    <w:rsid w:val="00E2612C"/>
    <w:pPr>
      <w:numPr>
        <w:numId w:val="10"/>
      </w:numPr>
    </w:pPr>
  </w:style>
  <w:style w:type="paragraph" w:customStyle="1" w:styleId="Number2">
    <w:name w:val="Number2"/>
    <w:basedOn w:val="Number1"/>
    <w:rsid w:val="00E2612C"/>
    <w:pPr>
      <w:numPr>
        <w:numId w:val="9"/>
      </w:numPr>
    </w:pPr>
  </w:style>
  <w:style w:type="paragraph" w:customStyle="1" w:styleId="TableNumber1">
    <w:name w:val="Table Number1"/>
    <w:basedOn w:val="Number1"/>
    <w:qFormat/>
    <w:rsid w:val="00EB31C2"/>
    <w:pPr>
      <w:numPr>
        <w:numId w:val="11"/>
      </w:numPr>
      <w:tabs>
        <w:tab w:val="left" w:pos="360"/>
      </w:tabs>
      <w:spacing w:before="0"/>
    </w:pPr>
  </w:style>
  <w:style w:type="paragraph" w:customStyle="1" w:styleId="TableBullet1">
    <w:name w:val="Table Bullet1"/>
    <w:basedOn w:val="Normal"/>
    <w:qFormat/>
    <w:rsid w:val="00DE3BBA"/>
    <w:pPr>
      <w:numPr>
        <w:numId w:val="41"/>
      </w:numPr>
    </w:pPr>
    <w:rPr>
      <w:rFonts w:ascii="Calibri" w:hAnsi="Calibri"/>
      <w:sz w:val="20"/>
      <w:szCs w:val="22"/>
    </w:rPr>
  </w:style>
  <w:style w:type="paragraph" w:customStyle="1" w:styleId="HeaderText">
    <w:name w:val="HeaderText"/>
    <w:basedOn w:val="Header"/>
    <w:link w:val="HeaderTextChar"/>
    <w:rsid w:val="0036008D"/>
    <w:pPr>
      <w:widowControl/>
      <w:pBdr>
        <w:bottom w:val="single" w:sz="4" w:space="1" w:color="auto"/>
      </w:pBdr>
      <w:tabs>
        <w:tab w:val="clear" w:pos="4680"/>
        <w:tab w:val="clear" w:pos="9360"/>
        <w:tab w:val="center" w:pos="4320"/>
        <w:tab w:val="right" w:pos="8640"/>
      </w:tabs>
      <w:suppressAutoHyphens w:val="0"/>
      <w:overflowPunct/>
      <w:autoSpaceDE/>
      <w:autoSpaceDN/>
      <w:adjustRightInd/>
      <w:textAlignment w:val="auto"/>
    </w:pPr>
    <w:rPr>
      <w:rFonts w:ascii="Calibri" w:hAnsi="Calibri"/>
      <w:kern w:val="0"/>
      <w:szCs w:val="22"/>
    </w:rPr>
  </w:style>
  <w:style w:type="character" w:customStyle="1" w:styleId="HeaderTextChar">
    <w:name w:val="HeaderText Char"/>
    <w:basedOn w:val="HeaderChar"/>
    <w:link w:val="HeaderText"/>
    <w:rsid w:val="0036008D"/>
    <w:rPr>
      <w:rFonts w:ascii="Calibri" w:hAnsi="Calibri"/>
      <w:kern w:val="1"/>
      <w:sz w:val="22"/>
      <w:szCs w:val="22"/>
    </w:rPr>
  </w:style>
  <w:style w:type="paragraph" w:styleId="Title">
    <w:name w:val="Title"/>
    <w:aliases w:val="Document"/>
    <w:basedOn w:val="Normal"/>
    <w:next w:val="Normal"/>
    <w:link w:val="TitleChar"/>
    <w:uiPriority w:val="10"/>
    <w:rsid w:val="003A1B94"/>
    <w:pPr>
      <w:widowControl/>
      <w:pBdr>
        <w:bottom w:val="single" w:sz="24" w:space="1" w:color="F58025"/>
      </w:pBdr>
      <w:suppressAutoHyphens w:val="0"/>
      <w:overflowPunct/>
      <w:autoSpaceDE/>
      <w:autoSpaceDN/>
      <w:adjustRightInd/>
      <w:spacing w:before="240" w:after="480" w:line="276" w:lineRule="auto"/>
      <w:contextualSpacing/>
      <w:jc w:val="right"/>
      <w:textAlignment w:val="auto"/>
    </w:pPr>
    <w:rPr>
      <w:rFonts w:ascii="Arial" w:hAnsi="Arial"/>
      <w:b/>
      <w:smallCaps/>
      <w:color w:val="F58025"/>
      <w:spacing w:val="5"/>
      <w:kern w:val="28"/>
      <w:sz w:val="52"/>
      <w:szCs w:val="52"/>
      <w:lang w:bidi="en-US"/>
    </w:rPr>
  </w:style>
  <w:style w:type="character" w:customStyle="1" w:styleId="TitleChar">
    <w:name w:val="Title Char"/>
    <w:aliases w:val="Document Char"/>
    <w:basedOn w:val="DefaultParagraphFont"/>
    <w:link w:val="Title"/>
    <w:uiPriority w:val="10"/>
    <w:rsid w:val="003A1B94"/>
    <w:rPr>
      <w:rFonts w:ascii="Arial" w:hAnsi="Arial"/>
      <w:b/>
      <w:smallCaps/>
      <w:color w:val="F58025"/>
      <w:spacing w:val="5"/>
      <w:kern w:val="28"/>
      <w:sz w:val="52"/>
      <w:szCs w:val="52"/>
      <w:lang w:bidi="en-US"/>
    </w:rPr>
  </w:style>
  <w:style w:type="paragraph" w:customStyle="1" w:styleId="CopyrightBold">
    <w:name w:val="Copyright Bold"/>
    <w:basedOn w:val="BodyText"/>
    <w:next w:val="BodyText"/>
    <w:link w:val="CopyrightBoldChar"/>
    <w:rsid w:val="00DB3917"/>
    <w:pPr>
      <w:spacing w:line="276" w:lineRule="auto"/>
      <w:ind w:left="360"/>
    </w:pPr>
    <w:rPr>
      <w:rFonts w:ascii="Palatino Linotype" w:hAnsi="Palatino Linotype"/>
      <w:bCs w:val="0"/>
      <w:szCs w:val="22"/>
      <w:lang w:bidi="en-US"/>
    </w:rPr>
  </w:style>
  <w:style w:type="character" w:customStyle="1" w:styleId="CopyrightBoldChar">
    <w:name w:val="Copyright Bold Char"/>
    <w:basedOn w:val="BodyTextChar"/>
    <w:link w:val="CopyrightBold"/>
    <w:rsid w:val="00DB3917"/>
    <w:rPr>
      <w:rFonts w:ascii="Palatino Linotype" w:hAnsi="Palatino Linotype"/>
      <w:bCs/>
      <w:sz w:val="22"/>
      <w:szCs w:val="22"/>
      <w:lang w:bidi="en-US"/>
    </w:rPr>
  </w:style>
  <w:style w:type="paragraph" w:styleId="FootnoteText">
    <w:name w:val="footnote text"/>
    <w:basedOn w:val="Normal"/>
    <w:link w:val="FootnoteTextChar"/>
    <w:uiPriority w:val="99"/>
    <w:semiHidden/>
    <w:unhideWhenUsed/>
    <w:rsid w:val="006764AC"/>
    <w:rPr>
      <w:sz w:val="20"/>
    </w:rPr>
  </w:style>
  <w:style w:type="character" w:customStyle="1" w:styleId="FootnoteTextChar">
    <w:name w:val="Footnote Text Char"/>
    <w:basedOn w:val="DefaultParagraphFont"/>
    <w:link w:val="FootnoteText"/>
    <w:uiPriority w:val="99"/>
    <w:semiHidden/>
    <w:rsid w:val="006764AC"/>
    <w:rPr>
      <w:kern w:val="1"/>
    </w:rPr>
  </w:style>
  <w:style w:type="character" w:styleId="FootnoteReference">
    <w:name w:val="footnote reference"/>
    <w:basedOn w:val="DefaultParagraphFont"/>
    <w:uiPriority w:val="99"/>
    <w:semiHidden/>
    <w:unhideWhenUsed/>
    <w:rsid w:val="006764AC"/>
    <w:rPr>
      <w:vertAlign w:val="superscript"/>
    </w:rPr>
  </w:style>
  <w:style w:type="paragraph" w:styleId="EndnoteText">
    <w:name w:val="endnote text"/>
    <w:basedOn w:val="Normal"/>
    <w:link w:val="EndnoteTextChar"/>
    <w:semiHidden/>
    <w:unhideWhenUsed/>
    <w:rsid w:val="00800FEB"/>
    <w:rPr>
      <w:sz w:val="20"/>
    </w:rPr>
  </w:style>
  <w:style w:type="character" w:customStyle="1" w:styleId="EndnoteTextChar">
    <w:name w:val="Endnote Text Char"/>
    <w:basedOn w:val="DefaultParagraphFont"/>
    <w:link w:val="EndnoteText"/>
    <w:uiPriority w:val="99"/>
    <w:semiHidden/>
    <w:rsid w:val="00800FEB"/>
    <w:rPr>
      <w:kern w:val="1"/>
    </w:rPr>
  </w:style>
  <w:style w:type="character" w:styleId="EndnoteReference">
    <w:name w:val="endnote reference"/>
    <w:basedOn w:val="DefaultParagraphFont"/>
    <w:uiPriority w:val="99"/>
    <w:semiHidden/>
    <w:unhideWhenUsed/>
    <w:rsid w:val="00800FEB"/>
    <w:rPr>
      <w:vertAlign w:val="superscript"/>
    </w:rPr>
  </w:style>
  <w:style w:type="character" w:styleId="FollowedHyperlink">
    <w:name w:val="FollowedHyperlink"/>
    <w:basedOn w:val="DefaultParagraphFont"/>
    <w:uiPriority w:val="99"/>
    <w:semiHidden/>
    <w:unhideWhenUsed/>
    <w:rsid w:val="00CF0271"/>
    <w:rPr>
      <w:color w:val="800080"/>
      <w:u w:val="single"/>
    </w:rPr>
  </w:style>
  <w:style w:type="paragraph" w:styleId="NormalWeb">
    <w:name w:val="Normal (Web)"/>
    <w:basedOn w:val="Normal"/>
    <w:uiPriority w:val="99"/>
    <w:semiHidden/>
    <w:unhideWhenUsed/>
    <w:rsid w:val="00053734"/>
    <w:pPr>
      <w:widowControl/>
      <w:suppressAutoHyphens w:val="0"/>
      <w:overflowPunct/>
      <w:autoSpaceDE/>
      <w:autoSpaceDN/>
      <w:adjustRightInd/>
      <w:spacing w:before="100" w:beforeAutospacing="1" w:after="100" w:afterAutospacing="1"/>
      <w:textAlignment w:val="auto"/>
    </w:pPr>
    <w:rPr>
      <w:rFonts w:eastAsia="Calibri"/>
      <w:kern w:val="0"/>
      <w:szCs w:val="24"/>
    </w:rPr>
  </w:style>
  <w:style w:type="paragraph" w:styleId="PlainText">
    <w:name w:val="Plain Text"/>
    <w:basedOn w:val="Normal"/>
    <w:link w:val="PlainTextChar"/>
    <w:uiPriority w:val="99"/>
    <w:unhideWhenUsed/>
    <w:rsid w:val="00D11DE0"/>
    <w:pPr>
      <w:widowControl/>
      <w:suppressAutoHyphens w:val="0"/>
      <w:overflowPunct/>
      <w:autoSpaceDE/>
      <w:autoSpaceDN/>
      <w:adjustRightInd/>
      <w:textAlignment w:val="auto"/>
    </w:pPr>
    <w:rPr>
      <w:rFonts w:ascii="Consolas" w:eastAsia="Calibri" w:hAnsi="Consolas"/>
      <w:kern w:val="0"/>
      <w:sz w:val="21"/>
      <w:szCs w:val="21"/>
    </w:rPr>
  </w:style>
  <w:style w:type="character" w:customStyle="1" w:styleId="PlainTextChar">
    <w:name w:val="Plain Text Char"/>
    <w:basedOn w:val="DefaultParagraphFont"/>
    <w:link w:val="PlainText"/>
    <w:uiPriority w:val="99"/>
    <w:rsid w:val="00D11DE0"/>
    <w:rPr>
      <w:rFonts w:ascii="Consolas" w:eastAsia="Calibri" w:hAnsi="Consolas" w:cs="Times New Roman"/>
      <w:sz w:val="21"/>
      <w:szCs w:val="21"/>
    </w:rPr>
  </w:style>
  <w:style w:type="paragraph" w:customStyle="1" w:styleId="Note">
    <w:name w:val="Note"/>
    <w:basedOn w:val="ListParagraph"/>
    <w:next w:val="Body1"/>
    <w:qFormat/>
    <w:rsid w:val="00472196"/>
    <w:pPr>
      <w:pBdr>
        <w:top w:val="dotted" w:sz="4" w:space="1" w:color="auto"/>
        <w:left w:val="dotted" w:sz="4" w:space="4" w:color="auto"/>
        <w:bottom w:val="dotted" w:sz="4" w:space="1" w:color="auto"/>
        <w:right w:val="dotted" w:sz="4" w:space="4" w:color="auto"/>
      </w:pBdr>
      <w:spacing w:after="200" w:line="276" w:lineRule="auto"/>
      <w:ind w:left="0"/>
      <w:jc w:val="both"/>
    </w:pPr>
    <w:rPr>
      <w:rFonts w:ascii="Calibri" w:hAnsi="Calibri"/>
      <w:szCs w:val="22"/>
    </w:rPr>
  </w:style>
  <w:style w:type="paragraph" w:customStyle="1" w:styleId="TableHeading1">
    <w:name w:val="TableHeading1"/>
    <w:basedOn w:val="Body1"/>
    <w:qFormat/>
    <w:rsid w:val="000F36EE"/>
    <w:pPr>
      <w:spacing w:before="60" w:after="60"/>
    </w:pPr>
    <w:rPr>
      <w:b/>
    </w:rPr>
  </w:style>
  <w:style w:type="paragraph" w:customStyle="1" w:styleId="TableText1">
    <w:name w:val="TableText1"/>
    <w:basedOn w:val="Body1"/>
    <w:qFormat/>
    <w:rsid w:val="000F36EE"/>
    <w:pPr>
      <w:spacing w:before="60" w:after="60"/>
    </w:pPr>
  </w:style>
  <w:style w:type="paragraph" w:styleId="ListBullet0">
    <w:name w:val="List Bullet"/>
    <w:basedOn w:val="Normal"/>
    <w:rsid w:val="00F91DA8"/>
    <w:pPr>
      <w:widowControl/>
      <w:numPr>
        <w:numId w:val="32"/>
      </w:numPr>
      <w:suppressAutoHyphens w:val="0"/>
      <w:overflowPunct/>
      <w:autoSpaceDE/>
      <w:autoSpaceDN/>
      <w:adjustRightInd/>
      <w:textAlignment w:val="auto"/>
    </w:pPr>
    <w:rPr>
      <w:kern w:val="0"/>
      <w:szCs w:val="24"/>
    </w:rPr>
  </w:style>
  <w:style w:type="paragraph" w:styleId="ListBullet3">
    <w:name w:val="List Bullet 3"/>
    <w:basedOn w:val="Normal"/>
    <w:autoRedefine/>
    <w:rsid w:val="00AC426B"/>
    <w:pPr>
      <w:widowControl/>
      <w:tabs>
        <w:tab w:val="num" w:pos="1080"/>
      </w:tabs>
      <w:suppressAutoHyphens w:val="0"/>
      <w:overflowPunct/>
      <w:autoSpaceDE/>
      <w:autoSpaceDN/>
      <w:adjustRightInd/>
      <w:ind w:left="1080" w:hanging="360"/>
      <w:textAlignment w:val="auto"/>
    </w:pPr>
    <w:rPr>
      <w:kern w:val="0"/>
      <w:szCs w:val="24"/>
    </w:rPr>
  </w:style>
  <w:style w:type="paragraph" w:customStyle="1" w:styleId="Simplebullets">
    <w:name w:val="Simple bullets"/>
    <w:basedOn w:val="Normal"/>
    <w:rsid w:val="00AC426B"/>
    <w:pPr>
      <w:widowControl/>
      <w:numPr>
        <w:numId w:val="13"/>
      </w:numPr>
      <w:suppressAutoHyphens w:val="0"/>
      <w:overflowPunct/>
      <w:autoSpaceDE/>
      <w:autoSpaceDN/>
      <w:adjustRightInd/>
      <w:textAlignment w:val="auto"/>
    </w:pPr>
    <w:rPr>
      <w:rFonts w:ascii="Arial" w:hAnsi="Arial" w:cs="Arial"/>
      <w:kern w:val="0"/>
      <w:sz w:val="20"/>
      <w:szCs w:val="24"/>
    </w:rPr>
  </w:style>
  <w:style w:type="character" w:customStyle="1" w:styleId="apple-converted-space">
    <w:name w:val="apple-converted-space"/>
    <w:basedOn w:val="DefaultParagraphFont"/>
    <w:rsid w:val="00DD5CF0"/>
  </w:style>
  <w:style w:type="character" w:customStyle="1" w:styleId="highlight">
    <w:name w:val="highlight"/>
    <w:basedOn w:val="DefaultParagraphFont"/>
    <w:rsid w:val="00DD5CF0"/>
  </w:style>
  <w:style w:type="character" w:styleId="Strong">
    <w:name w:val="Strong"/>
    <w:basedOn w:val="DefaultParagraphFont"/>
    <w:uiPriority w:val="22"/>
    <w:rsid w:val="00BA7B3C"/>
    <w:rPr>
      <w:b/>
      <w:bCs/>
    </w:rPr>
  </w:style>
  <w:style w:type="paragraph" w:customStyle="1" w:styleId="ListBullet">
    <w:name w:val="ListBullet"/>
    <w:basedOn w:val="ListParagraph"/>
    <w:qFormat/>
    <w:rsid w:val="003006DB"/>
    <w:pPr>
      <w:numPr>
        <w:numId w:val="14"/>
      </w:numPr>
      <w:tabs>
        <w:tab w:val="left" w:pos="360"/>
        <w:tab w:val="left" w:pos="720"/>
      </w:tabs>
      <w:ind w:left="720"/>
    </w:pPr>
  </w:style>
  <w:style w:type="numbering" w:customStyle="1" w:styleId="Headings">
    <w:name w:val="Headings"/>
    <w:uiPriority w:val="99"/>
    <w:rsid w:val="00CD1B28"/>
    <w:pPr>
      <w:numPr>
        <w:numId w:val="28"/>
      </w:numPr>
    </w:pPr>
  </w:style>
  <w:style w:type="paragraph" w:styleId="TOC4">
    <w:name w:val="toc 4"/>
    <w:basedOn w:val="Normal"/>
    <w:next w:val="Normal"/>
    <w:autoRedefine/>
    <w:uiPriority w:val="39"/>
    <w:unhideWhenUsed/>
    <w:rsid w:val="00060CDA"/>
    <w:pPr>
      <w:ind w:left="720"/>
    </w:pPr>
    <w:rPr>
      <w:rFonts w:asciiTheme="minorHAnsi" w:hAnsiTheme="minorHAnsi"/>
      <w:sz w:val="20"/>
    </w:rPr>
  </w:style>
  <w:style w:type="paragraph" w:styleId="TOC5">
    <w:name w:val="toc 5"/>
    <w:basedOn w:val="Normal"/>
    <w:next w:val="Normal"/>
    <w:autoRedefine/>
    <w:uiPriority w:val="39"/>
    <w:unhideWhenUsed/>
    <w:rsid w:val="00060CDA"/>
    <w:pPr>
      <w:ind w:left="960"/>
    </w:pPr>
    <w:rPr>
      <w:rFonts w:asciiTheme="minorHAnsi" w:hAnsiTheme="minorHAnsi"/>
      <w:sz w:val="20"/>
    </w:rPr>
  </w:style>
  <w:style w:type="paragraph" w:styleId="TOC6">
    <w:name w:val="toc 6"/>
    <w:basedOn w:val="Normal"/>
    <w:next w:val="Normal"/>
    <w:autoRedefine/>
    <w:uiPriority w:val="39"/>
    <w:unhideWhenUsed/>
    <w:rsid w:val="00060CDA"/>
    <w:pPr>
      <w:ind w:left="1200"/>
    </w:pPr>
    <w:rPr>
      <w:rFonts w:asciiTheme="minorHAnsi" w:hAnsiTheme="minorHAnsi"/>
      <w:sz w:val="20"/>
    </w:rPr>
  </w:style>
  <w:style w:type="paragraph" w:styleId="TOC7">
    <w:name w:val="toc 7"/>
    <w:basedOn w:val="Normal"/>
    <w:next w:val="Normal"/>
    <w:autoRedefine/>
    <w:uiPriority w:val="39"/>
    <w:unhideWhenUsed/>
    <w:rsid w:val="00060CDA"/>
    <w:pPr>
      <w:ind w:left="1440"/>
    </w:pPr>
    <w:rPr>
      <w:rFonts w:asciiTheme="minorHAnsi" w:hAnsiTheme="minorHAnsi"/>
      <w:sz w:val="20"/>
    </w:rPr>
  </w:style>
  <w:style w:type="paragraph" w:styleId="TOC8">
    <w:name w:val="toc 8"/>
    <w:basedOn w:val="Normal"/>
    <w:next w:val="Normal"/>
    <w:autoRedefine/>
    <w:uiPriority w:val="39"/>
    <w:unhideWhenUsed/>
    <w:rsid w:val="00060CDA"/>
    <w:pPr>
      <w:ind w:left="1680"/>
    </w:pPr>
    <w:rPr>
      <w:rFonts w:asciiTheme="minorHAnsi" w:hAnsiTheme="minorHAnsi"/>
      <w:sz w:val="20"/>
    </w:rPr>
  </w:style>
  <w:style w:type="paragraph" w:styleId="TOC9">
    <w:name w:val="toc 9"/>
    <w:basedOn w:val="Normal"/>
    <w:next w:val="Normal"/>
    <w:autoRedefine/>
    <w:uiPriority w:val="39"/>
    <w:unhideWhenUsed/>
    <w:rsid w:val="00060CDA"/>
    <w:pPr>
      <w:ind w:left="1920"/>
    </w:pPr>
    <w:rPr>
      <w:rFonts w:asciiTheme="minorHAnsi" w:hAnsiTheme="minorHAnsi"/>
      <w:sz w:val="20"/>
    </w:rPr>
  </w:style>
  <w:style w:type="paragraph" w:customStyle="1" w:styleId="TitlePageSubHeading">
    <w:name w:val="TitlePageSubHeading"/>
    <w:basedOn w:val="Normal"/>
    <w:next w:val="BodyText"/>
    <w:link w:val="TitlePageSubHeadingChar"/>
    <w:qFormat/>
    <w:rsid w:val="00C93B49"/>
    <w:pPr>
      <w:pBdr>
        <w:bottom w:val="single" w:sz="12" w:space="4" w:color="auto"/>
      </w:pBdr>
      <w:spacing w:after="120"/>
    </w:pPr>
    <w:rPr>
      <w:rFonts w:ascii="Calibri" w:hAnsi="Calibri"/>
      <w:i/>
      <w:color w:val="006699"/>
      <w:spacing w:val="5"/>
      <w:kern w:val="28"/>
      <w:sz w:val="28"/>
      <w:szCs w:val="52"/>
      <w:lang w:bidi="en-US"/>
    </w:rPr>
  </w:style>
  <w:style w:type="character" w:customStyle="1" w:styleId="TitlePageSubHeadingChar">
    <w:name w:val="TitlePageSubHeading Char"/>
    <w:basedOn w:val="DefaultParagraphFont"/>
    <w:link w:val="TitlePageSubHeading"/>
    <w:rsid w:val="00C93B49"/>
    <w:rPr>
      <w:rFonts w:ascii="Calibri" w:hAnsi="Calibri"/>
      <w:i/>
      <w:color w:val="006699"/>
      <w:spacing w:val="5"/>
      <w:kern w:val="28"/>
      <w:sz w:val="28"/>
      <w:szCs w:val="52"/>
      <w:lang w:bidi="en-US"/>
    </w:rPr>
  </w:style>
  <w:style w:type="paragraph" w:customStyle="1" w:styleId="Code">
    <w:name w:val="Code"/>
    <w:basedOn w:val="BodyText"/>
    <w:qFormat/>
    <w:rsid w:val="00D4701F"/>
    <w:pPr>
      <w:ind w:left="360"/>
    </w:pPr>
    <w:rPr>
      <w:rFonts w:ascii="Courier New" w:hAnsi="Courier New"/>
      <w:sz w:val="18"/>
    </w:rPr>
  </w:style>
  <w:style w:type="paragraph" w:customStyle="1" w:styleId="TitleHead">
    <w:name w:val="TitleHead"/>
    <w:basedOn w:val="Normal"/>
    <w:rsid w:val="00120690"/>
    <w:pPr>
      <w:spacing w:before="120"/>
    </w:pPr>
    <w:rPr>
      <w:rFonts w:ascii="Calibri" w:hAnsi="Calibri"/>
      <w:b/>
      <w:smallCaps/>
      <w:color w:val="006699"/>
      <w:spacing w:val="5"/>
      <w:kern w:val="28"/>
      <w:sz w:val="44"/>
      <w:szCs w:val="4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7110">
      <w:bodyDiv w:val="1"/>
      <w:marLeft w:val="0"/>
      <w:marRight w:val="0"/>
      <w:marTop w:val="0"/>
      <w:marBottom w:val="0"/>
      <w:divBdr>
        <w:top w:val="none" w:sz="0" w:space="0" w:color="auto"/>
        <w:left w:val="none" w:sz="0" w:space="0" w:color="auto"/>
        <w:bottom w:val="none" w:sz="0" w:space="0" w:color="auto"/>
        <w:right w:val="none" w:sz="0" w:space="0" w:color="auto"/>
      </w:divBdr>
    </w:div>
    <w:div w:id="180780934">
      <w:bodyDiv w:val="1"/>
      <w:marLeft w:val="0"/>
      <w:marRight w:val="0"/>
      <w:marTop w:val="0"/>
      <w:marBottom w:val="0"/>
      <w:divBdr>
        <w:top w:val="none" w:sz="0" w:space="0" w:color="auto"/>
        <w:left w:val="none" w:sz="0" w:space="0" w:color="auto"/>
        <w:bottom w:val="none" w:sz="0" w:space="0" w:color="auto"/>
        <w:right w:val="none" w:sz="0" w:space="0" w:color="auto"/>
      </w:divBdr>
    </w:div>
    <w:div w:id="336078924">
      <w:bodyDiv w:val="1"/>
      <w:marLeft w:val="0"/>
      <w:marRight w:val="0"/>
      <w:marTop w:val="0"/>
      <w:marBottom w:val="0"/>
      <w:divBdr>
        <w:top w:val="none" w:sz="0" w:space="0" w:color="auto"/>
        <w:left w:val="none" w:sz="0" w:space="0" w:color="auto"/>
        <w:bottom w:val="none" w:sz="0" w:space="0" w:color="auto"/>
        <w:right w:val="none" w:sz="0" w:space="0" w:color="auto"/>
      </w:divBdr>
    </w:div>
    <w:div w:id="373963337">
      <w:bodyDiv w:val="1"/>
      <w:marLeft w:val="0"/>
      <w:marRight w:val="0"/>
      <w:marTop w:val="0"/>
      <w:marBottom w:val="0"/>
      <w:divBdr>
        <w:top w:val="none" w:sz="0" w:space="0" w:color="auto"/>
        <w:left w:val="none" w:sz="0" w:space="0" w:color="auto"/>
        <w:bottom w:val="none" w:sz="0" w:space="0" w:color="auto"/>
        <w:right w:val="none" w:sz="0" w:space="0" w:color="auto"/>
      </w:divBdr>
    </w:div>
    <w:div w:id="380206619">
      <w:bodyDiv w:val="1"/>
      <w:marLeft w:val="0"/>
      <w:marRight w:val="0"/>
      <w:marTop w:val="0"/>
      <w:marBottom w:val="0"/>
      <w:divBdr>
        <w:top w:val="none" w:sz="0" w:space="0" w:color="auto"/>
        <w:left w:val="none" w:sz="0" w:space="0" w:color="auto"/>
        <w:bottom w:val="none" w:sz="0" w:space="0" w:color="auto"/>
        <w:right w:val="none" w:sz="0" w:space="0" w:color="auto"/>
      </w:divBdr>
    </w:div>
    <w:div w:id="486284633">
      <w:bodyDiv w:val="1"/>
      <w:marLeft w:val="0"/>
      <w:marRight w:val="0"/>
      <w:marTop w:val="0"/>
      <w:marBottom w:val="0"/>
      <w:divBdr>
        <w:top w:val="none" w:sz="0" w:space="0" w:color="auto"/>
        <w:left w:val="none" w:sz="0" w:space="0" w:color="auto"/>
        <w:bottom w:val="none" w:sz="0" w:space="0" w:color="auto"/>
        <w:right w:val="none" w:sz="0" w:space="0" w:color="auto"/>
      </w:divBdr>
    </w:div>
    <w:div w:id="572589861">
      <w:bodyDiv w:val="1"/>
      <w:marLeft w:val="0"/>
      <w:marRight w:val="0"/>
      <w:marTop w:val="0"/>
      <w:marBottom w:val="0"/>
      <w:divBdr>
        <w:top w:val="none" w:sz="0" w:space="0" w:color="auto"/>
        <w:left w:val="none" w:sz="0" w:space="0" w:color="auto"/>
        <w:bottom w:val="none" w:sz="0" w:space="0" w:color="auto"/>
        <w:right w:val="none" w:sz="0" w:space="0" w:color="auto"/>
      </w:divBdr>
      <w:divsChild>
        <w:div w:id="1986271838">
          <w:marLeft w:val="1166"/>
          <w:marRight w:val="0"/>
          <w:marTop w:val="144"/>
          <w:marBottom w:val="0"/>
          <w:divBdr>
            <w:top w:val="none" w:sz="0" w:space="0" w:color="auto"/>
            <w:left w:val="none" w:sz="0" w:space="0" w:color="auto"/>
            <w:bottom w:val="none" w:sz="0" w:space="0" w:color="auto"/>
            <w:right w:val="none" w:sz="0" w:space="0" w:color="auto"/>
          </w:divBdr>
        </w:div>
      </w:divsChild>
    </w:div>
    <w:div w:id="601769359">
      <w:bodyDiv w:val="1"/>
      <w:marLeft w:val="0"/>
      <w:marRight w:val="0"/>
      <w:marTop w:val="0"/>
      <w:marBottom w:val="0"/>
      <w:divBdr>
        <w:top w:val="none" w:sz="0" w:space="0" w:color="auto"/>
        <w:left w:val="none" w:sz="0" w:space="0" w:color="auto"/>
        <w:bottom w:val="none" w:sz="0" w:space="0" w:color="auto"/>
        <w:right w:val="none" w:sz="0" w:space="0" w:color="auto"/>
      </w:divBdr>
    </w:div>
    <w:div w:id="613027213">
      <w:bodyDiv w:val="1"/>
      <w:marLeft w:val="0"/>
      <w:marRight w:val="0"/>
      <w:marTop w:val="0"/>
      <w:marBottom w:val="0"/>
      <w:divBdr>
        <w:top w:val="none" w:sz="0" w:space="0" w:color="auto"/>
        <w:left w:val="none" w:sz="0" w:space="0" w:color="auto"/>
        <w:bottom w:val="none" w:sz="0" w:space="0" w:color="auto"/>
        <w:right w:val="none" w:sz="0" w:space="0" w:color="auto"/>
      </w:divBdr>
    </w:div>
    <w:div w:id="673924132">
      <w:bodyDiv w:val="1"/>
      <w:marLeft w:val="0"/>
      <w:marRight w:val="0"/>
      <w:marTop w:val="0"/>
      <w:marBottom w:val="0"/>
      <w:divBdr>
        <w:top w:val="none" w:sz="0" w:space="0" w:color="auto"/>
        <w:left w:val="none" w:sz="0" w:space="0" w:color="auto"/>
        <w:bottom w:val="none" w:sz="0" w:space="0" w:color="auto"/>
        <w:right w:val="none" w:sz="0" w:space="0" w:color="auto"/>
      </w:divBdr>
    </w:div>
    <w:div w:id="728268007">
      <w:bodyDiv w:val="1"/>
      <w:marLeft w:val="0"/>
      <w:marRight w:val="0"/>
      <w:marTop w:val="0"/>
      <w:marBottom w:val="0"/>
      <w:divBdr>
        <w:top w:val="none" w:sz="0" w:space="0" w:color="auto"/>
        <w:left w:val="none" w:sz="0" w:space="0" w:color="auto"/>
        <w:bottom w:val="none" w:sz="0" w:space="0" w:color="auto"/>
        <w:right w:val="none" w:sz="0" w:space="0" w:color="auto"/>
      </w:divBdr>
    </w:div>
    <w:div w:id="863135257">
      <w:bodyDiv w:val="1"/>
      <w:marLeft w:val="0"/>
      <w:marRight w:val="0"/>
      <w:marTop w:val="0"/>
      <w:marBottom w:val="0"/>
      <w:divBdr>
        <w:top w:val="none" w:sz="0" w:space="0" w:color="auto"/>
        <w:left w:val="none" w:sz="0" w:space="0" w:color="auto"/>
        <w:bottom w:val="none" w:sz="0" w:space="0" w:color="auto"/>
        <w:right w:val="none" w:sz="0" w:space="0" w:color="auto"/>
      </w:divBdr>
      <w:divsChild>
        <w:div w:id="329253546">
          <w:marLeft w:val="0"/>
          <w:marRight w:val="0"/>
          <w:marTop w:val="0"/>
          <w:marBottom w:val="0"/>
          <w:divBdr>
            <w:top w:val="none" w:sz="0" w:space="0" w:color="auto"/>
            <w:left w:val="none" w:sz="0" w:space="0" w:color="auto"/>
            <w:bottom w:val="none" w:sz="0" w:space="0" w:color="auto"/>
            <w:right w:val="none" w:sz="0" w:space="0" w:color="auto"/>
          </w:divBdr>
          <w:divsChild>
            <w:div w:id="1334645391">
              <w:marLeft w:val="0"/>
              <w:marRight w:val="0"/>
              <w:marTop w:val="0"/>
              <w:marBottom w:val="0"/>
              <w:divBdr>
                <w:top w:val="none" w:sz="0" w:space="0" w:color="auto"/>
                <w:left w:val="none" w:sz="0" w:space="0" w:color="auto"/>
                <w:bottom w:val="none" w:sz="0" w:space="0" w:color="auto"/>
                <w:right w:val="none" w:sz="0" w:space="0" w:color="auto"/>
              </w:divBdr>
              <w:divsChild>
                <w:div w:id="4210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16569">
      <w:bodyDiv w:val="1"/>
      <w:marLeft w:val="0"/>
      <w:marRight w:val="0"/>
      <w:marTop w:val="0"/>
      <w:marBottom w:val="0"/>
      <w:divBdr>
        <w:top w:val="none" w:sz="0" w:space="0" w:color="auto"/>
        <w:left w:val="none" w:sz="0" w:space="0" w:color="auto"/>
        <w:bottom w:val="none" w:sz="0" w:space="0" w:color="auto"/>
        <w:right w:val="none" w:sz="0" w:space="0" w:color="auto"/>
      </w:divBdr>
    </w:div>
    <w:div w:id="1146972911">
      <w:bodyDiv w:val="1"/>
      <w:marLeft w:val="0"/>
      <w:marRight w:val="0"/>
      <w:marTop w:val="0"/>
      <w:marBottom w:val="0"/>
      <w:divBdr>
        <w:top w:val="none" w:sz="0" w:space="0" w:color="auto"/>
        <w:left w:val="none" w:sz="0" w:space="0" w:color="auto"/>
        <w:bottom w:val="none" w:sz="0" w:space="0" w:color="auto"/>
        <w:right w:val="none" w:sz="0" w:space="0" w:color="auto"/>
      </w:divBdr>
    </w:div>
    <w:div w:id="1151992647">
      <w:bodyDiv w:val="1"/>
      <w:marLeft w:val="0"/>
      <w:marRight w:val="0"/>
      <w:marTop w:val="0"/>
      <w:marBottom w:val="0"/>
      <w:divBdr>
        <w:top w:val="none" w:sz="0" w:space="0" w:color="auto"/>
        <w:left w:val="none" w:sz="0" w:space="0" w:color="auto"/>
        <w:bottom w:val="none" w:sz="0" w:space="0" w:color="auto"/>
        <w:right w:val="none" w:sz="0" w:space="0" w:color="auto"/>
      </w:divBdr>
    </w:div>
    <w:div w:id="1204632140">
      <w:bodyDiv w:val="1"/>
      <w:marLeft w:val="0"/>
      <w:marRight w:val="0"/>
      <w:marTop w:val="0"/>
      <w:marBottom w:val="0"/>
      <w:divBdr>
        <w:top w:val="none" w:sz="0" w:space="0" w:color="auto"/>
        <w:left w:val="none" w:sz="0" w:space="0" w:color="auto"/>
        <w:bottom w:val="none" w:sz="0" w:space="0" w:color="auto"/>
        <w:right w:val="none" w:sz="0" w:space="0" w:color="auto"/>
      </w:divBdr>
    </w:div>
    <w:div w:id="1340157623">
      <w:bodyDiv w:val="1"/>
      <w:marLeft w:val="0"/>
      <w:marRight w:val="0"/>
      <w:marTop w:val="0"/>
      <w:marBottom w:val="0"/>
      <w:divBdr>
        <w:top w:val="none" w:sz="0" w:space="0" w:color="auto"/>
        <w:left w:val="none" w:sz="0" w:space="0" w:color="auto"/>
        <w:bottom w:val="none" w:sz="0" w:space="0" w:color="auto"/>
        <w:right w:val="none" w:sz="0" w:space="0" w:color="auto"/>
      </w:divBdr>
    </w:div>
    <w:div w:id="1459642605">
      <w:bodyDiv w:val="1"/>
      <w:marLeft w:val="0"/>
      <w:marRight w:val="0"/>
      <w:marTop w:val="0"/>
      <w:marBottom w:val="0"/>
      <w:divBdr>
        <w:top w:val="none" w:sz="0" w:space="0" w:color="auto"/>
        <w:left w:val="none" w:sz="0" w:space="0" w:color="auto"/>
        <w:bottom w:val="none" w:sz="0" w:space="0" w:color="auto"/>
        <w:right w:val="none" w:sz="0" w:space="0" w:color="auto"/>
      </w:divBdr>
    </w:div>
    <w:div w:id="1482696579">
      <w:bodyDiv w:val="1"/>
      <w:marLeft w:val="0"/>
      <w:marRight w:val="0"/>
      <w:marTop w:val="0"/>
      <w:marBottom w:val="0"/>
      <w:divBdr>
        <w:top w:val="none" w:sz="0" w:space="0" w:color="auto"/>
        <w:left w:val="none" w:sz="0" w:space="0" w:color="auto"/>
        <w:bottom w:val="none" w:sz="0" w:space="0" w:color="auto"/>
        <w:right w:val="none" w:sz="0" w:space="0" w:color="auto"/>
      </w:divBdr>
    </w:div>
    <w:div w:id="1486048213">
      <w:bodyDiv w:val="1"/>
      <w:marLeft w:val="0"/>
      <w:marRight w:val="0"/>
      <w:marTop w:val="0"/>
      <w:marBottom w:val="0"/>
      <w:divBdr>
        <w:top w:val="none" w:sz="0" w:space="0" w:color="auto"/>
        <w:left w:val="none" w:sz="0" w:space="0" w:color="auto"/>
        <w:bottom w:val="none" w:sz="0" w:space="0" w:color="auto"/>
        <w:right w:val="none" w:sz="0" w:space="0" w:color="auto"/>
      </w:divBdr>
    </w:div>
    <w:div w:id="1592814178">
      <w:bodyDiv w:val="1"/>
      <w:marLeft w:val="0"/>
      <w:marRight w:val="0"/>
      <w:marTop w:val="0"/>
      <w:marBottom w:val="0"/>
      <w:divBdr>
        <w:top w:val="none" w:sz="0" w:space="0" w:color="auto"/>
        <w:left w:val="none" w:sz="0" w:space="0" w:color="auto"/>
        <w:bottom w:val="none" w:sz="0" w:space="0" w:color="auto"/>
        <w:right w:val="none" w:sz="0" w:space="0" w:color="auto"/>
      </w:divBdr>
    </w:div>
    <w:div w:id="1622222976">
      <w:bodyDiv w:val="1"/>
      <w:marLeft w:val="0"/>
      <w:marRight w:val="0"/>
      <w:marTop w:val="0"/>
      <w:marBottom w:val="0"/>
      <w:divBdr>
        <w:top w:val="none" w:sz="0" w:space="0" w:color="auto"/>
        <w:left w:val="none" w:sz="0" w:space="0" w:color="auto"/>
        <w:bottom w:val="none" w:sz="0" w:space="0" w:color="auto"/>
        <w:right w:val="none" w:sz="0" w:space="0" w:color="auto"/>
      </w:divBdr>
    </w:div>
    <w:div w:id="1650670092">
      <w:bodyDiv w:val="1"/>
      <w:marLeft w:val="0"/>
      <w:marRight w:val="0"/>
      <w:marTop w:val="0"/>
      <w:marBottom w:val="0"/>
      <w:divBdr>
        <w:top w:val="none" w:sz="0" w:space="0" w:color="auto"/>
        <w:left w:val="none" w:sz="0" w:space="0" w:color="auto"/>
        <w:bottom w:val="none" w:sz="0" w:space="0" w:color="auto"/>
        <w:right w:val="none" w:sz="0" w:space="0" w:color="auto"/>
      </w:divBdr>
    </w:div>
    <w:div w:id="1770273635">
      <w:bodyDiv w:val="1"/>
      <w:marLeft w:val="0"/>
      <w:marRight w:val="0"/>
      <w:marTop w:val="0"/>
      <w:marBottom w:val="0"/>
      <w:divBdr>
        <w:top w:val="none" w:sz="0" w:space="0" w:color="auto"/>
        <w:left w:val="none" w:sz="0" w:space="0" w:color="auto"/>
        <w:bottom w:val="none" w:sz="0" w:space="0" w:color="auto"/>
        <w:right w:val="none" w:sz="0" w:space="0" w:color="auto"/>
      </w:divBdr>
      <w:divsChild>
        <w:div w:id="297299912">
          <w:marLeft w:val="0"/>
          <w:marRight w:val="0"/>
          <w:marTop w:val="0"/>
          <w:marBottom w:val="0"/>
          <w:divBdr>
            <w:top w:val="none" w:sz="0" w:space="0" w:color="auto"/>
            <w:left w:val="none" w:sz="0" w:space="0" w:color="auto"/>
            <w:bottom w:val="none" w:sz="0" w:space="0" w:color="auto"/>
            <w:right w:val="none" w:sz="0" w:space="0" w:color="auto"/>
          </w:divBdr>
          <w:divsChild>
            <w:div w:id="1317491768">
              <w:marLeft w:val="0"/>
              <w:marRight w:val="0"/>
              <w:marTop w:val="0"/>
              <w:marBottom w:val="0"/>
              <w:divBdr>
                <w:top w:val="none" w:sz="0" w:space="0" w:color="auto"/>
                <w:left w:val="none" w:sz="0" w:space="0" w:color="auto"/>
                <w:bottom w:val="none" w:sz="0" w:space="0" w:color="auto"/>
                <w:right w:val="none" w:sz="0" w:space="0" w:color="auto"/>
              </w:divBdr>
            </w:div>
          </w:divsChild>
        </w:div>
        <w:div w:id="612442333">
          <w:marLeft w:val="0"/>
          <w:marRight w:val="0"/>
          <w:marTop w:val="0"/>
          <w:marBottom w:val="0"/>
          <w:divBdr>
            <w:top w:val="none" w:sz="0" w:space="0" w:color="auto"/>
            <w:left w:val="none" w:sz="0" w:space="0" w:color="auto"/>
            <w:bottom w:val="none" w:sz="0" w:space="0" w:color="auto"/>
            <w:right w:val="none" w:sz="0" w:space="0" w:color="auto"/>
          </w:divBdr>
          <w:divsChild>
            <w:div w:id="63340304">
              <w:marLeft w:val="0"/>
              <w:marRight w:val="0"/>
              <w:marTop w:val="0"/>
              <w:marBottom w:val="0"/>
              <w:divBdr>
                <w:top w:val="none" w:sz="0" w:space="0" w:color="auto"/>
                <w:left w:val="none" w:sz="0" w:space="0" w:color="auto"/>
                <w:bottom w:val="none" w:sz="0" w:space="0" w:color="auto"/>
                <w:right w:val="none" w:sz="0" w:space="0" w:color="auto"/>
              </w:divBdr>
            </w:div>
            <w:div w:id="449740676">
              <w:marLeft w:val="0"/>
              <w:marRight w:val="0"/>
              <w:marTop w:val="0"/>
              <w:marBottom w:val="0"/>
              <w:divBdr>
                <w:top w:val="none" w:sz="0" w:space="0" w:color="auto"/>
                <w:left w:val="none" w:sz="0" w:space="0" w:color="auto"/>
                <w:bottom w:val="none" w:sz="0" w:space="0" w:color="auto"/>
                <w:right w:val="none" w:sz="0" w:space="0" w:color="auto"/>
              </w:divBdr>
            </w:div>
            <w:div w:id="595410012">
              <w:marLeft w:val="0"/>
              <w:marRight w:val="0"/>
              <w:marTop w:val="0"/>
              <w:marBottom w:val="0"/>
              <w:divBdr>
                <w:top w:val="none" w:sz="0" w:space="0" w:color="auto"/>
                <w:left w:val="none" w:sz="0" w:space="0" w:color="auto"/>
                <w:bottom w:val="none" w:sz="0" w:space="0" w:color="auto"/>
                <w:right w:val="none" w:sz="0" w:space="0" w:color="auto"/>
              </w:divBdr>
            </w:div>
            <w:div w:id="886378142">
              <w:marLeft w:val="0"/>
              <w:marRight w:val="0"/>
              <w:marTop w:val="0"/>
              <w:marBottom w:val="0"/>
              <w:divBdr>
                <w:top w:val="none" w:sz="0" w:space="0" w:color="auto"/>
                <w:left w:val="none" w:sz="0" w:space="0" w:color="auto"/>
                <w:bottom w:val="none" w:sz="0" w:space="0" w:color="auto"/>
                <w:right w:val="none" w:sz="0" w:space="0" w:color="auto"/>
              </w:divBdr>
            </w:div>
            <w:div w:id="1018433739">
              <w:marLeft w:val="0"/>
              <w:marRight w:val="0"/>
              <w:marTop w:val="0"/>
              <w:marBottom w:val="0"/>
              <w:divBdr>
                <w:top w:val="none" w:sz="0" w:space="0" w:color="auto"/>
                <w:left w:val="none" w:sz="0" w:space="0" w:color="auto"/>
                <w:bottom w:val="none" w:sz="0" w:space="0" w:color="auto"/>
                <w:right w:val="none" w:sz="0" w:space="0" w:color="auto"/>
              </w:divBdr>
            </w:div>
            <w:div w:id="1032144214">
              <w:marLeft w:val="0"/>
              <w:marRight w:val="0"/>
              <w:marTop w:val="0"/>
              <w:marBottom w:val="0"/>
              <w:divBdr>
                <w:top w:val="none" w:sz="0" w:space="0" w:color="auto"/>
                <w:left w:val="none" w:sz="0" w:space="0" w:color="auto"/>
                <w:bottom w:val="none" w:sz="0" w:space="0" w:color="auto"/>
                <w:right w:val="none" w:sz="0" w:space="0" w:color="auto"/>
              </w:divBdr>
              <w:divsChild>
                <w:div w:id="348605397">
                  <w:marLeft w:val="0"/>
                  <w:marRight w:val="0"/>
                  <w:marTop w:val="0"/>
                  <w:marBottom w:val="0"/>
                  <w:divBdr>
                    <w:top w:val="none" w:sz="0" w:space="0" w:color="auto"/>
                    <w:left w:val="none" w:sz="0" w:space="0" w:color="auto"/>
                    <w:bottom w:val="none" w:sz="0" w:space="0" w:color="auto"/>
                    <w:right w:val="none" w:sz="0" w:space="0" w:color="auto"/>
                  </w:divBdr>
                </w:div>
                <w:div w:id="2082560040">
                  <w:marLeft w:val="0"/>
                  <w:marRight w:val="0"/>
                  <w:marTop w:val="0"/>
                  <w:marBottom w:val="0"/>
                  <w:divBdr>
                    <w:top w:val="none" w:sz="0" w:space="0" w:color="auto"/>
                    <w:left w:val="none" w:sz="0" w:space="0" w:color="auto"/>
                    <w:bottom w:val="none" w:sz="0" w:space="0" w:color="auto"/>
                    <w:right w:val="none" w:sz="0" w:space="0" w:color="auto"/>
                  </w:divBdr>
                </w:div>
              </w:divsChild>
            </w:div>
            <w:div w:id="185028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45303">
      <w:bodyDiv w:val="1"/>
      <w:marLeft w:val="0"/>
      <w:marRight w:val="0"/>
      <w:marTop w:val="0"/>
      <w:marBottom w:val="0"/>
      <w:divBdr>
        <w:top w:val="none" w:sz="0" w:space="0" w:color="auto"/>
        <w:left w:val="none" w:sz="0" w:space="0" w:color="auto"/>
        <w:bottom w:val="none" w:sz="0" w:space="0" w:color="auto"/>
        <w:right w:val="none" w:sz="0" w:space="0" w:color="auto"/>
      </w:divBdr>
    </w:div>
    <w:div w:id="1871648768">
      <w:bodyDiv w:val="1"/>
      <w:marLeft w:val="0"/>
      <w:marRight w:val="0"/>
      <w:marTop w:val="0"/>
      <w:marBottom w:val="0"/>
      <w:divBdr>
        <w:top w:val="none" w:sz="0" w:space="0" w:color="auto"/>
        <w:left w:val="none" w:sz="0" w:space="0" w:color="auto"/>
        <w:bottom w:val="none" w:sz="0" w:space="0" w:color="auto"/>
        <w:right w:val="none" w:sz="0" w:space="0" w:color="auto"/>
      </w:divBdr>
    </w:div>
    <w:div w:id="1898662829">
      <w:bodyDiv w:val="1"/>
      <w:marLeft w:val="0"/>
      <w:marRight w:val="0"/>
      <w:marTop w:val="0"/>
      <w:marBottom w:val="0"/>
      <w:divBdr>
        <w:top w:val="none" w:sz="0" w:space="0" w:color="auto"/>
        <w:left w:val="none" w:sz="0" w:space="0" w:color="auto"/>
        <w:bottom w:val="none" w:sz="0" w:space="0" w:color="auto"/>
        <w:right w:val="none" w:sz="0" w:space="0" w:color="auto"/>
      </w:divBdr>
    </w:div>
    <w:div w:id="1952777838">
      <w:bodyDiv w:val="1"/>
      <w:marLeft w:val="0"/>
      <w:marRight w:val="0"/>
      <w:marTop w:val="0"/>
      <w:marBottom w:val="0"/>
      <w:divBdr>
        <w:top w:val="none" w:sz="0" w:space="0" w:color="auto"/>
        <w:left w:val="none" w:sz="0" w:space="0" w:color="auto"/>
        <w:bottom w:val="none" w:sz="0" w:space="0" w:color="auto"/>
        <w:right w:val="none" w:sz="0" w:space="0" w:color="auto"/>
      </w:divBdr>
      <w:divsChild>
        <w:div w:id="537553266">
          <w:marLeft w:val="0"/>
          <w:marRight w:val="0"/>
          <w:marTop w:val="0"/>
          <w:marBottom w:val="0"/>
          <w:divBdr>
            <w:top w:val="none" w:sz="0" w:space="0" w:color="auto"/>
            <w:left w:val="none" w:sz="0" w:space="0" w:color="auto"/>
            <w:bottom w:val="none" w:sz="0" w:space="0" w:color="auto"/>
            <w:right w:val="none" w:sz="0" w:space="0" w:color="auto"/>
          </w:divBdr>
        </w:div>
        <w:div w:id="1102914492">
          <w:marLeft w:val="0"/>
          <w:marRight w:val="0"/>
          <w:marTop w:val="0"/>
          <w:marBottom w:val="0"/>
          <w:divBdr>
            <w:top w:val="none" w:sz="0" w:space="0" w:color="auto"/>
            <w:left w:val="none" w:sz="0" w:space="0" w:color="auto"/>
            <w:bottom w:val="none" w:sz="0" w:space="0" w:color="auto"/>
            <w:right w:val="none" w:sz="0" w:space="0" w:color="auto"/>
          </w:divBdr>
        </w:div>
      </w:divsChild>
    </w:div>
    <w:div w:id="1961456298">
      <w:bodyDiv w:val="1"/>
      <w:marLeft w:val="0"/>
      <w:marRight w:val="0"/>
      <w:marTop w:val="0"/>
      <w:marBottom w:val="0"/>
      <w:divBdr>
        <w:top w:val="none" w:sz="0" w:space="0" w:color="auto"/>
        <w:left w:val="none" w:sz="0" w:space="0" w:color="auto"/>
        <w:bottom w:val="none" w:sz="0" w:space="0" w:color="auto"/>
        <w:right w:val="none" w:sz="0" w:space="0" w:color="auto"/>
      </w:divBdr>
      <w:divsChild>
        <w:div w:id="750934010">
          <w:marLeft w:val="0"/>
          <w:marRight w:val="0"/>
          <w:marTop w:val="0"/>
          <w:marBottom w:val="0"/>
          <w:divBdr>
            <w:top w:val="none" w:sz="0" w:space="0" w:color="auto"/>
            <w:left w:val="none" w:sz="0" w:space="0" w:color="auto"/>
            <w:bottom w:val="none" w:sz="0" w:space="0" w:color="auto"/>
            <w:right w:val="none" w:sz="0" w:space="0" w:color="auto"/>
          </w:divBdr>
        </w:div>
        <w:div w:id="754665683">
          <w:marLeft w:val="0"/>
          <w:marRight w:val="0"/>
          <w:marTop w:val="0"/>
          <w:marBottom w:val="0"/>
          <w:divBdr>
            <w:top w:val="none" w:sz="0" w:space="0" w:color="auto"/>
            <w:left w:val="none" w:sz="0" w:space="0" w:color="auto"/>
            <w:bottom w:val="none" w:sz="0" w:space="0" w:color="auto"/>
            <w:right w:val="none" w:sz="0" w:space="0" w:color="auto"/>
          </w:divBdr>
        </w:div>
      </w:divsChild>
    </w:div>
    <w:div w:id="1965578168">
      <w:bodyDiv w:val="1"/>
      <w:marLeft w:val="0"/>
      <w:marRight w:val="0"/>
      <w:marTop w:val="0"/>
      <w:marBottom w:val="0"/>
      <w:divBdr>
        <w:top w:val="none" w:sz="0" w:space="0" w:color="auto"/>
        <w:left w:val="none" w:sz="0" w:space="0" w:color="auto"/>
        <w:bottom w:val="none" w:sz="0" w:space="0" w:color="auto"/>
        <w:right w:val="none" w:sz="0" w:space="0" w:color="auto"/>
      </w:divBdr>
    </w:div>
    <w:div w:id="2084377520">
      <w:bodyDiv w:val="1"/>
      <w:marLeft w:val="0"/>
      <w:marRight w:val="0"/>
      <w:marTop w:val="0"/>
      <w:marBottom w:val="0"/>
      <w:divBdr>
        <w:top w:val="none" w:sz="0" w:space="0" w:color="auto"/>
        <w:left w:val="none" w:sz="0" w:space="0" w:color="auto"/>
        <w:bottom w:val="none" w:sz="0" w:space="0" w:color="auto"/>
        <w:right w:val="none" w:sz="0" w:space="0" w:color="auto"/>
      </w:divBdr>
    </w:div>
    <w:div w:id="212356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chonest.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rstudio-pubs-static.s3.amazonaws.com/9904_148209607fb84e9cac366ba009faf8e6.html"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abrosa.ee.columbia.edu/millionsong/musixmatch"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hyperlink" Target="http://waxy.org/2008/05/the_whitburn_project/" TargetMode="Externa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hyperlink" Target="http://developer.echonest.com/acoustic-attributes.html" TargetMode="External"/><Relationship Id="rId14" Type="http://schemas.openxmlformats.org/officeDocument/2006/relationships/image" Target="media/image2.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price\Documents\Custom%20Office%20Templates\BasicSimp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A8CC3-5D26-444A-86FA-4AA3C00E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BasicSimple.dotx</Template>
  <TotalTime>103</TotalTime>
  <Pages>1</Pages>
  <Words>1487</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HealthEdge</Company>
  <LinksUpToDate>false</LinksUpToDate>
  <CharactersWithSpaces>9950</CharactersWithSpaces>
  <SharedDoc>false</SharedDoc>
  <HLinks>
    <vt:vector size="78" baseType="variant">
      <vt:variant>
        <vt:i4>7733333</vt:i4>
      </vt:variant>
      <vt:variant>
        <vt:i4>78</vt:i4>
      </vt:variant>
      <vt:variant>
        <vt:i4>0</vt:i4>
      </vt:variant>
      <vt:variant>
        <vt:i4>5</vt:i4>
      </vt:variant>
      <vt:variant>
        <vt:lpwstr>mailto:email@customeremail.com</vt:lpwstr>
      </vt:variant>
      <vt:variant>
        <vt:lpwstr/>
      </vt:variant>
      <vt:variant>
        <vt:i4>2031666</vt:i4>
      </vt:variant>
      <vt:variant>
        <vt:i4>71</vt:i4>
      </vt:variant>
      <vt:variant>
        <vt:i4>0</vt:i4>
      </vt:variant>
      <vt:variant>
        <vt:i4>5</vt:i4>
      </vt:variant>
      <vt:variant>
        <vt:lpwstr/>
      </vt:variant>
      <vt:variant>
        <vt:lpwstr>_Toc291247544</vt:lpwstr>
      </vt:variant>
      <vt:variant>
        <vt:i4>2031666</vt:i4>
      </vt:variant>
      <vt:variant>
        <vt:i4>65</vt:i4>
      </vt:variant>
      <vt:variant>
        <vt:i4>0</vt:i4>
      </vt:variant>
      <vt:variant>
        <vt:i4>5</vt:i4>
      </vt:variant>
      <vt:variant>
        <vt:lpwstr/>
      </vt:variant>
      <vt:variant>
        <vt:lpwstr>_Toc291247543</vt:lpwstr>
      </vt:variant>
      <vt:variant>
        <vt:i4>2031666</vt:i4>
      </vt:variant>
      <vt:variant>
        <vt:i4>59</vt:i4>
      </vt:variant>
      <vt:variant>
        <vt:i4>0</vt:i4>
      </vt:variant>
      <vt:variant>
        <vt:i4>5</vt:i4>
      </vt:variant>
      <vt:variant>
        <vt:lpwstr/>
      </vt:variant>
      <vt:variant>
        <vt:lpwstr>_Toc291247542</vt:lpwstr>
      </vt:variant>
      <vt:variant>
        <vt:i4>2031666</vt:i4>
      </vt:variant>
      <vt:variant>
        <vt:i4>53</vt:i4>
      </vt:variant>
      <vt:variant>
        <vt:i4>0</vt:i4>
      </vt:variant>
      <vt:variant>
        <vt:i4>5</vt:i4>
      </vt:variant>
      <vt:variant>
        <vt:lpwstr/>
      </vt:variant>
      <vt:variant>
        <vt:lpwstr>_Toc291247541</vt:lpwstr>
      </vt:variant>
      <vt:variant>
        <vt:i4>2031666</vt:i4>
      </vt:variant>
      <vt:variant>
        <vt:i4>47</vt:i4>
      </vt:variant>
      <vt:variant>
        <vt:i4>0</vt:i4>
      </vt:variant>
      <vt:variant>
        <vt:i4>5</vt:i4>
      </vt:variant>
      <vt:variant>
        <vt:lpwstr/>
      </vt:variant>
      <vt:variant>
        <vt:lpwstr>_Toc291247540</vt:lpwstr>
      </vt:variant>
      <vt:variant>
        <vt:i4>1572914</vt:i4>
      </vt:variant>
      <vt:variant>
        <vt:i4>41</vt:i4>
      </vt:variant>
      <vt:variant>
        <vt:i4>0</vt:i4>
      </vt:variant>
      <vt:variant>
        <vt:i4>5</vt:i4>
      </vt:variant>
      <vt:variant>
        <vt:lpwstr/>
      </vt:variant>
      <vt:variant>
        <vt:lpwstr>_Toc291247539</vt:lpwstr>
      </vt:variant>
      <vt:variant>
        <vt:i4>1572914</vt:i4>
      </vt:variant>
      <vt:variant>
        <vt:i4>35</vt:i4>
      </vt:variant>
      <vt:variant>
        <vt:i4>0</vt:i4>
      </vt:variant>
      <vt:variant>
        <vt:i4>5</vt:i4>
      </vt:variant>
      <vt:variant>
        <vt:lpwstr/>
      </vt:variant>
      <vt:variant>
        <vt:lpwstr>_Toc291247538</vt:lpwstr>
      </vt:variant>
      <vt:variant>
        <vt:i4>1572914</vt:i4>
      </vt:variant>
      <vt:variant>
        <vt:i4>29</vt:i4>
      </vt:variant>
      <vt:variant>
        <vt:i4>0</vt:i4>
      </vt:variant>
      <vt:variant>
        <vt:i4>5</vt:i4>
      </vt:variant>
      <vt:variant>
        <vt:lpwstr/>
      </vt:variant>
      <vt:variant>
        <vt:lpwstr>_Toc291247537</vt:lpwstr>
      </vt:variant>
      <vt:variant>
        <vt:i4>1572914</vt:i4>
      </vt:variant>
      <vt:variant>
        <vt:i4>23</vt:i4>
      </vt:variant>
      <vt:variant>
        <vt:i4>0</vt:i4>
      </vt:variant>
      <vt:variant>
        <vt:i4>5</vt:i4>
      </vt:variant>
      <vt:variant>
        <vt:lpwstr/>
      </vt:variant>
      <vt:variant>
        <vt:lpwstr>_Toc291247536</vt:lpwstr>
      </vt:variant>
      <vt:variant>
        <vt:i4>1572914</vt:i4>
      </vt:variant>
      <vt:variant>
        <vt:i4>17</vt:i4>
      </vt:variant>
      <vt:variant>
        <vt:i4>0</vt:i4>
      </vt:variant>
      <vt:variant>
        <vt:i4>5</vt:i4>
      </vt:variant>
      <vt:variant>
        <vt:lpwstr/>
      </vt:variant>
      <vt:variant>
        <vt:lpwstr>_Toc291247535</vt:lpwstr>
      </vt:variant>
      <vt:variant>
        <vt:i4>1572914</vt:i4>
      </vt:variant>
      <vt:variant>
        <vt:i4>11</vt:i4>
      </vt:variant>
      <vt:variant>
        <vt:i4>0</vt:i4>
      </vt:variant>
      <vt:variant>
        <vt:i4>5</vt:i4>
      </vt:variant>
      <vt:variant>
        <vt:lpwstr/>
      </vt:variant>
      <vt:variant>
        <vt:lpwstr>_Toc291247534</vt:lpwstr>
      </vt:variant>
      <vt:variant>
        <vt:i4>1572914</vt:i4>
      </vt:variant>
      <vt:variant>
        <vt:i4>5</vt:i4>
      </vt:variant>
      <vt:variant>
        <vt:i4>0</vt:i4>
      </vt:variant>
      <vt:variant>
        <vt:i4>5</vt:i4>
      </vt:variant>
      <vt:variant>
        <vt:lpwstr/>
      </vt:variant>
      <vt:variant>
        <vt:lpwstr>_Toc291247533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DP/AR</dc:creator>
  <cp:lastModifiedBy>David Price</cp:lastModifiedBy>
  <cp:revision>5</cp:revision>
  <cp:lastPrinted>2011-04-21T23:10:00Z</cp:lastPrinted>
  <dcterms:created xsi:type="dcterms:W3CDTF">2014-04-10T03:17:00Z</dcterms:created>
  <dcterms:modified xsi:type="dcterms:W3CDTF">2014-04-30T23:22:00Z</dcterms:modified>
</cp:coreProperties>
</file>